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4C" w:rsidRDefault="0078574C">
      <w:pPr>
        <w:pStyle w:val="Ttulo"/>
      </w:pPr>
    </w:p>
    <w:p w:rsidR="00677219" w:rsidRDefault="001A4A46">
      <w:pPr>
        <w:pStyle w:val="Ttulo"/>
      </w:pPr>
      <w:proofErr w:type="spellStart"/>
      <w:proofErr w:type="gramStart"/>
      <w:r>
        <w:t>n</w:t>
      </w:r>
      <w:proofErr w:type="gramEnd"/>
      <w:r>
        <w:t>-Educa</w:t>
      </w:r>
      <w:proofErr w:type="spellEnd"/>
    </w:p>
    <w:p w:rsidR="00677219" w:rsidRDefault="00677219">
      <w:pPr>
        <w:pStyle w:val="Ttulo"/>
      </w:pPr>
      <w:r w:rsidRPr="008A3368">
        <w:t>Plano de Projeto</w:t>
      </w:r>
    </w:p>
    <w:p w:rsidR="0078574C" w:rsidRDefault="0078574C" w:rsidP="0078574C"/>
    <w:p w:rsidR="0078574C" w:rsidRPr="0078574C" w:rsidRDefault="0078574C" w:rsidP="0078574C"/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A17C79" w:rsidRDefault="00A17C79" w:rsidP="00A97C19">
      <w:pPr>
        <w:ind w:left="709"/>
      </w:pPr>
      <w:r w:rsidRPr="009F1223">
        <w:t xml:space="preserve">Este documento </w:t>
      </w:r>
      <w:r w:rsidR="003339A9" w:rsidRPr="009F1223">
        <w:t xml:space="preserve">é um </w:t>
      </w:r>
      <w:r w:rsidRPr="009F1223">
        <w:t>guia</w:t>
      </w:r>
      <w:r w:rsidR="003339A9" w:rsidRPr="009F1223">
        <w:t xml:space="preserve"> para o planejamento do projeto</w:t>
      </w:r>
      <w:r w:rsidR="009F1223" w:rsidRPr="009F1223">
        <w:t xml:space="preserve"> do Sistema </w:t>
      </w:r>
      <w:proofErr w:type="spellStart"/>
      <w:r w:rsidR="009F1223" w:rsidRPr="009F1223">
        <w:t>n-Educa</w:t>
      </w:r>
      <w:proofErr w:type="spellEnd"/>
      <w:r w:rsidR="003339A9" w:rsidRPr="009F1223">
        <w:t>.</w:t>
      </w:r>
    </w:p>
    <w:p w:rsidR="0078574C" w:rsidRPr="009F1223" w:rsidRDefault="0078574C" w:rsidP="00A97C19">
      <w:pPr>
        <w:ind w:left="709"/>
      </w:pP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5"/>
        <w:gridCol w:w="1785"/>
        <w:gridCol w:w="1757"/>
        <w:gridCol w:w="1625"/>
        <w:gridCol w:w="1625"/>
      </w:tblGrid>
      <w:tr w:rsidR="001A4A46" w:rsidTr="001A4A46">
        <w:tc>
          <w:tcPr>
            <w:tcW w:w="1915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785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757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625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625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1A4A46" w:rsidTr="001A4A46">
        <w:tc>
          <w:tcPr>
            <w:tcW w:w="1915" w:type="dxa"/>
          </w:tcPr>
          <w:p w:rsidR="001A4A46" w:rsidRDefault="009F122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Edvaldo Ma</w:t>
            </w:r>
            <w:r w:rsidR="001A4A46">
              <w:rPr>
                <w:sz w:val="20"/>
                <w:szCs w:val="20"/>
              </w:rPr>
              <w:t>cedo</w:t>
            </w:r>
          </w:p>
        </w:tc>
        <w:tc>
          <w:tcPr>
            <w:tcW w:w="1785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</w:t>
            </w:r>
          </w:p>
        </w:tc>
        <w:tc>
          <w:tcPr>
            <w:tcW w:w="1757" w:type="dxa"/>
          </w:tcPr>
          <w:p w:rsidR="001A4A46" w:rsidRDefault="00A17C79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Desenvolvimento</w:t>
            </w:r>
          </w:p>
        </w:tc>
        <w:tc>
          <w:tcPr>
            <w:tcW w:w="1625" w:type="dxa"/>
          </w:tcPr>
          <w:p w:rsidR="001A4A46" w:rsidRDefault="009F122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</w:t>
            </w:r>
          </w:p>
        </w:tc>
        <w:tc>
          <w:tcPr>
            <w:tcW w:w="1625" w:type="dxa"/>
          </w:tcPr>
          <w:p w:rsidR="001A4A46" w:rsidRDefault="00F3054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A4A46">
              <w:rPr>
                <w:sz w:val="20"/>
                <w:szCs w:val="20"/>
              </w:rPr>
              <w:t>81</w:t>
            </w:r>
            <w:r>
              <w:rPr>
                <w:sz w:val="20"/>
                <w:szCs w:val="20"/>
              </w:rPr>
              <w:t>)</w:t>
            </w:r>
            <w:r w:rsidR="001A4A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9992-</w:t>
            </w:r>
            <w:r w:rsidR="00A17C79">
              <w:rPr>
                <w:sz w:val="20"/>
                <w:szCs w:val="20"/>
              </w:rPr>
              <w:t>3336</w:t>
            </w:r>
          </w:p>
        </w:tc>
      </w:tr>
      <w:tr w:rsidR="001A4A46" w:rsidTr="001A4A46">
        <w:tc>
          <w:tcPr>
            <w:tcW w:w="1915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D’</w:t>
            </w:r>
            <w:proofErr w:type="spellStart"/>
            <w:r>
              <w:rPr>
                <w:sz w:val="20"/>
                <w:szCs w:val="20"/>
              </w:rPr>
              <w:t>Emery</w:t>
            </w:r>
            <w:proofErr w:type="spellEnd"/>
          </w:p>
        </w:tc>
        <w:tc>
          <w:tcPr>
            <w:tcW w:w="1785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1757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625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Designer</w:t>
            </w:r>
          </w:p>
        </w:tc>
        <w:tc>
          <w:tcPr>
            <w:tcW w:w="1625" w:type="dxa"/>
          </w:tcPr>
          <w:p w:rsidR="001A4A46" w:rsidRDefault="00F3054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(81) 9701-</w:t>
            </w:r>
            <w:r w:rsidR="001A4A46">
              <w:rPr>
                <w:sz w:val="20"/>
                <w:szCs w:val="20"/>
              </w:rPr>
              <w:t>4505</w:t>
            </w:r>
          </w:p>
        </w:tc>
      </w:tr>
    </w:tbl>
    <w:p w:rsidR="0078574C" w:rsidRDefault="0078574C" w:rsidP="0078574C">
      <w:pPr>
        <w:pStyle w:val="Ttulo1"/>
        <w:numPr>
          <w:ilvl w:val="0"/>
          <w:numId w:val="0"/>
        </w:numPr>
        <w:spacing w:before="240"/>
        <w:ind w:left="360"/>
      </w:pPr>
      <w:bookmarkStart w:id="5" w:name="_Toc524312847"/>
      <w:bookmarkStart w:id="6" w:name="_Toc20734070"/>
    </w:p>
    <w:p w:rsidR="00677219" w:rsidRDefault="00677219">
      <w:pPr>
        <w:pStyle w:val="Ttulo1"/>
        <w:spacing w:before="240"/>
      </w:pPr>
      <w:r>
        <w:t>Processo de Desenvolvimento e Métodos de Acompanhamento</w:t>
      </w:r>
    </w:p>
    <w:p w:rsidR="0078574C" w:rsidRPr="0078574C" w:rsidRDefault="0078574C" w:rsidP="0078574C"/>
    <w:p w:rsidR="0078574C" w:rsidRPr="0078574C" w:rsidRDefault="0078574C" w:rsidP="0078574C"/>
    <w:p w:rsidR="001A4A46" w:rsidRDefault="001A4A46" w:rsidP="00F3054E">
      <w:pPr>
        <w:pStyle w:val="Corpodetexto"/>
        <w:ind w:left="0" w:firstLine="720"/>
        <w:jc w:val="both"/>
      </w:pPr>
      <w:r>
        <w:t xml:space="preserve">O </w:t>
      </w:r>
      <w:r w:rsidR="00EE3CB0">
        <w:t xml:space="preserve">ciclo de vida do </w:t>
      </w:r>
      <w:r>
        <w:t>projeto será</w:t>
      </w:r>
      <w:r w:rsidR="00EE3CB0">
        <w:t xml:space="preserve"> baseado no </w:t>
      </w:r>
      <w:proofErr w:type="spellStart"/>
      <w:proofErr w:type="gramStart"/>
      <w:r w:rsidR="00EE3CB0">
        <w:t>OpenUp</w:t>
      </w:r>
      <w:proofErr w:type="spellEnd"/>
      <w:proofErr w:type="gramEnd"/>
      <w:r w:rsidR="00EE3CB0">
        <w:t xml:space="preserve"> que provê o desenvolvimento em </w:t>
      </w:r>
      <w:r>
        <w:t xml:space="preserve"> 4 fases principais</w:t>
      </w:r>
      <w:r w:rsidR="00EE3CB0">
        <w:t xml:space="preserve"> e distintas</w:t>
      </w:r>
      <w:r>
        <w:t>: Concepção, Elaboração, Construção e Transição, com as seguintes disciplinas e artefatos: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 w:rsidRPr="001A4A46">
        <w:t>Planejamento: Plano de Projeto, Lista de Itens de Trabalho</w:t>
      </w:r>
      <w:r w:rsidR="00890D74">
        <w:t>, Lista de Riscos</w:t>
      </w:r>
      <w:bookmarkStart w:id="7" w:name="_GoBack"/>
      <w:bookmarkEnd w:id="7"/>
      <w:r w:rsidRPr="001A4A46">
        <w:t xml:space="preserve"> e dos Planos de Iteração.</w:t>
      </w:r>
    </w:p>
    <w:p w:rsidR="001A4A46" w:rsidRPr="001A4A46" w:rsidRDefault="001A4A46" w:rsidP="0078574C">
      <w:pPr>
        <w:pStyle w:val="Corpodetexto"/>
        <w:numPr>
          <w:ilvl w:val="0"/>
          <w:numId w:val="12"/>
        </w:numPr>
        <w:jc w:val="both"/>
      </w:pPr>
      <w:r w:rsidRPr="001A4A46">
        <w:t>Requisitos: Documento de Visão e Especificação de Casos de Uso.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 xml:space="preserve">Design: Projeto da Arquitetura, Diagramas </w:t>
      </w:r>
      <w:proofErr w:type="spellStart"/>
      <w:r>
        <w:t>UML</w:t>
      </w:r>
      <w:proofErr w:type="spellEnd"/>
      <w:r>
        <w:t>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Códigos: Repositório local de código-fonte do projeto</w:t>
      </w:r>
      <w:proofErr w:type="gramStart"/>
      <w:r>
        <w:t>, inclui</w:t>
      </w:r>
      <w:proofErr w:type="gramEnd"/>
      <w:r>
        <w:t xml:space="preserve"> scripts, arquivos de configuração, etc.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Testes: Especificações de Casos de Testes e Planilhas de Execução de Testes.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projeto.</w:t>
      </w:r>
    </w:p>
    <w:p w:rsidR="001A4A46" w:rsidRDefault="001A4A46" w:rsidP="00F3054E">
      <w:pPr>
        <w:pStyle w:val="Corpodetexto"/>
        <w:ind w:left="0" w:firstLine="720"/>
        <w:jc w:val="both"/>
      </w:pPr>
      <w:r>
        <w:t>O artefato oficial para acompanhamento do desenvolvimento dos trabalhos</w:t>
      </w:r>
      <w:proofErr w:type="gramStart"/>
      <w:r>
        <w:t xml:space="preserve">  </w:t>
      </w:r>
      <w:proofErr w:type="gramEnd"/>
      <w:r>
        <w:t>será a Lista de Itens de Trabalho, que será atualizada semanalmente de acordo com as atividades do projeto.</w:t>
      </w:r>
    </w:p>
    <w:p w:rsidR="0078574C" w:rsidRDefault="0078574C" w:rsidP="001A4A46">
      <w:pPr>
        <w:pStyle w:val="Corpodetexto"/>
      </w:pPr>
    </w:p>
    <w:p w:rsidR="0078574C" w:rsidRDefault="0078574C" w:rsidP="001A4A46">
      <w:pPr>
        <w:pStyle w:val="Corpodetexto"/>
      </w:pPr>
    </w:p>
    <w:p w:rsidR="0078574C" w:rsidRDefault="0078574C" w:rsidP="001A4A46">
      <w:pPr>
        <w:pStyle w:val="Corpodetexto"/>
      </w:pPr>
    </w:p>
    <w:p w:rsidR="0078574C" w:rsidRDefault="0078574C" w:rsidP="001A4A46">
      <w:pPr>
        <w:pStyle w:val="Corpodetexto"/>
      </w:pPr>
    </w:p>
    <w:p w:rsidR="0078574C" w:rsidRPr="001A4A46" w:rsidRDefault="0078574C" w:rsidP="001A4A46">
      <w:pPr>
        <w:pStyle w:val="Corpodetexto"/>
      </w:pPr>
    </w:p>
    <w:p w:rsidR="00677219" w:rsidRDefault="00677219" w:rsidP="0010747F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78574C" w:rsidRPr="0078574C" w:rsidRDefault="0078574C" w:rsidP="0078574C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2"/>
        <w:gridCol w:w="984"/>
        <w:gridCol w:w="2571"/>
        <w:gridCol w:w="1828"/>
        <w:gridCol w:w="1731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Pr="009F122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9F122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9F122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proofErr w:type="spellStart"/>
            <w:r>
              <w:t>I1</w:t>
            </w:r>
            <w:proofErr w:type="spellEnd"/>
          </w:p>
        </w:tc>
        <w:tc>
          <w:tcPr>
            <w:tcW w:w="2575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  <w:r w:rsidR="00A135F7">
              <w:t>:</w:t>
            </w:r>
          </w:p>
          <w:p w:rsidR="00677219" w:rsidRDefault="00A135F7" w:rsidP="0050519A">
            <w:pPr>
              <w:pStyle w:val="Corpodetexto"/>
              <w:spacing w:before="60"/>
              <w:ind w:left="360"/>
            </w:pPr>
            <w:r>
              <w:t>Conclusão do escopo do Projeto.</w:t>
            </w:r>
          </w:p>
          <w:p w:rsidR="00A135F7" w:rsidRPr="00013575" w:rsidRDefault="00A135F7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 as</w:t>
            </w:r>
            <w:proofErr w:type="gramStart"/>
            <w:r w:rsidR="00347FC0">
              <w:t xml:space="preserve"> </w:t>
            </w:r>
            <w:r>
              <w:t xml:space="preserve"> </w:t>
            </w:r>
            <w:proofErr w:type="gramEnd"/>
            <w:r>
              <w:t xml:space="preserve">Configuração do Ambiente </w:t>
            </w:r>
          </w:p>
          <w:p w:rsidR="00A135F7" w:rsidRDefault="00F3054E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Definir e </w:t>
            </w:r>
            <w:r w:rsidR="00347FC0">
              <w:t xml:space="preserve">Documentar a </w:t>
            </w:r>
            <w:r w:rsidR="00A135F7" w:rsidRPr="00013575">
              <w:t>visão, os ris</w:t>
            </w:r>
            <w:r w:rsidR="00A135F7">
              <w:t xml:space="preserve">cos e o planejamento do </w:t>
            </w:r>
            <w:proofErr w:type="gramStart"/>
            <w:r w:rsidR="00A135F7">
              <w:t>projeto</w:t>
            </w:r>
            <w:proofErr w:type="gramEnd"/>
          </w:p>
          <w:p w:rsidR="00A135F7" w:rsidRDefault="00347FC0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Análise dos</w:t>
            </w:r>
            <w:proofErr w:type="gramStart"/>
            <w:r>
              <w:t xml:space="preserve"> </w:t>
            </w:r>
            <w:r w:rsidR="00A135F7">
              <w:t xml:space="preserve"> </w:t>
            </w:r>
            <w:proofErr w:type="gramEnd"/>
            <w:r w:rsidR="00A135F7">
              <w:t>requisitos iniciais</w:t>
            </w:r>
          </w:p>
          <w:p w:rsidR="00A135F7" w:rsidRDefault="00347FC0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Elaborar Arquitetura in</w:t>
            </w:r>
            <w:r w:rsidR="00F3054E">
              <w:t>i</w:t>
            </w:r>
            <w:r>
              <w:t>cial</w:t>
            </w:r>
          </w:p>
          <w:p w:rsidR="00A135F7" w:rsidRDefault="00F3054E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Proto</w:t>
            </w:r>
            <w:r w:rsidR="00347FC0">
              <w:t>tipar</w:t>
            </w:r>
            <w:proofErr w:type="spellEnd"/>
            <w:proofErr w:type="gramStart"/>
            <w:r w:rsidR="00347FC0">
              <w:t xml:space="preserve">  </w:t>
            </w:r>
            <w:proofErr w:type="gramEnd"/>
            <w:r w:rsidR="00347FC0">
              <w:t xml:space="preserve">a </w:t>
            </w:r>
            <w:proofErr w:type="spellStart"/>
            <w:r w:rsidR="00347FC0">
              <w:t>GUI</w:t>
            </w:r>
            <w:proofErr w:type="spellEnd"/>
          </w:p>
          <w:p w:rsidR="00677219" w:rsidRPr="00CA19BB" w:rsidRDefault="00677219">
            <w:pPr>
              <w:pStyle w:val="Corpodetexto"/>
              <w:spacing w:before="60"/>
              <w:ind w:left="360"/>
            </w:pP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78574C">
            <w:pPr>
              <w:pStyle w:val="Corpodetexto"/>
              <w:spacing w:before="60"/>
              <w:ind w:left="0"/>
            </w:pPr>
            <w:r>
              <w:t>01/09/2014 à 29</w:t>
            </w:r>
            <w:r w:rsidR="00CA19BB">
              <w:t>/09/201</w:t>
            </w:r>
            <w:r>
              <w:t>4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677219">
        <w:tc>
          <w:tcPr>
            <w:tcW w:w="1744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  <w:tc>
          <w:tcPr>
            <w:tcW w:w="2575" w:type="dxa"/>
          </w:tcPr>
          <w:p w:rsidR="00677219" w:rsidRDefault="00677219" w:rsidP="002013C4">
            <w:pPr>
              <w:ind w:left="360"/>
            </w:pP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Pr="00A135F7" w:rsidRDefault="00677219"/>
    <w:p w:rsidR="00677219" w:rsidRDefault="00677219">
      <w:pPr>
        <w:pStyle w:val="Ttulo1"/>
      </w:pPr>
      <w:proofErr w:type="spellStart"/>
      <w:r>
        <w:t>Deployment</w:t>
      </w:r>
      <w:proofErr w:type="spellEnd"/>
      <w:r>
        <w:t xml:space="preserve"> e Distribuição</w:t>
      </w:r>
    </w:p>
    <w:p w:rsidR="0078574C" w:rsidRPr="0078574C" w:rsidRDefault="0078574C" w:rsidP="0078574C"/>
    <w:p w:rsidR="00A97C19" w:rsidRDefault="00A97C19" w:rsidP="0078574C">
      <w:pPr>
        <w:pStyle w:val="Corpodetexto"/>
        <w:ind w:left="0" w:firstLine="720"/>
        <w:jc w:val="both"/>
      </w:pPr>
      <w:r>
        <w:t xml:space="preserve">A distribuição do </w:t>
      </w:r>
      <w:proofErr w:type="spellStart"/>
      <w:r>
        <w:t>n-Educa</w:t>
      </w:r>
      <w:proofErr w:type="spellEnd"/>
      <w:r>
        <w:t xml:space="preserve"> ocorrerá através da publicação dos executáveis nos servidores Web do domínio do sistema, sempre que houver uma nova versão disponível. A atualização deverá manter todas as configurações anteriores dos usuários</w:t>
      </w:r>
      <w:r w:rsidR="00537718">
        <w:t xml:space="preserve"> e deverá ser transparente em todo processo</w:t>
      </w:r>
      <w:r>
        <w:t>.</w:t>
      </w:r>
    </w:p>
    <w:p w:rsidR="0078574C" w:rsidRPr="00A97C19" w:rsidRDefault="0078574C" w:rsidP="0078574C">
      <w:pPr>
        <w:pStyle w:val="Corpodetexto"/>
        <w:ind w:left="0" w:firstLine="360"/>
        <w:jc w:val="both"/>
      </w:pPr>
    </w:p>
    <w:p w:rsidR="00677219" w:rsidRDefault="00677219" w:rsidP="00537718">
      <w:pPr>
        <w:pStyle w:val="Ttulo1"/>
      </w:pPr>
      <w:r>
        <w:t>Lições Aprendidas</w:t>
      </w:r>
    </w:p>
    <w:p w:rsidR="00537718" w:rsidRPr="009F1223" w:rsidRDefault="00537718" w:rsidP="00537718">
      <w:pPr>
        <w:ind w:left="720"/>
      </w:pPr>
      <w:r w:rsidRPr="009F1223">
        <w:t>Planejamento dos Objetos e Marcos do Projeto de forma coerente e coesa.</w:t>
      </w:r>
    </w:p>
    <w:p w:rsidR="008A3368" w:rsidRPr="003D61CB" w:rsidRDefault="008A3368"/>
    <w:sectPr w:rsidR="008A3368" w:rsidRPr="003D61CB" w:rsidSect="0056710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BDC" w:rsidRDefault="003F3BDC">
      <w:r>
        <w:separator/>
      </w:r>
    </w:p>
  </w:endnote>
  <w:endnote w:type="continuationSeparator" w:id="0">
    <w:p w:rsidR="003F3BDC" w:rsidRDefault="003F3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</w:t>
          </w:r>
          <w:r w:rsidR="0011488A">
            <w:fldChar w:fldCharType="begin"/>
          </w:r>
          <w:r>
            <w:instrText xml:space="preserve"> DATE \@ "yyyy" </w:instrText>
          </w:r>
          <w:r w:rsidR="0011488A">
            <w:fldChar w:fldCharType="separate"/>
          </w:r>
          <w:r w:rsidR="00A135F7">
            <w:rPr>
              <w:noProof/>
            </w:rPr>
            <w:t>2014</w:t>
          </w:r>
          <w:r w:rsidR="0011488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1488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1488A">
            <w:rPr>
              <w:rStyle w:val="Nmerodepgina"/>
            </w:rPr>
            <w:fldChar w:fldCharType="separate"/>
          </w:r>
          <w:r w:rsidR="0050519A">
            <w:rPr>
              <w:rStyle w:val="Nmerodepgina"/>
              <w:noProof/>
            </w:rPr>
            <w:t>1</w:t>
          </w:r>
          <w:r w:rsidR="0011488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50519A" w:rsidRPr="0050519A">
              <w:rPr>
                <w:rStyle w:val="Nmerodepgina"/>
                <w:noProof/>
              </w:rPr>
              <w:t>2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BDC" w:rsidRDefault="003F3BDC">
      <w:r>
        <w:separator/>
      </w:r>
    </w:p>
  </w:footnote>
  <w:footnote w:type="continuationSeparator" w:id="0">
    <w:p w:rsidR="003F3BDC" w:rsidRDefault="003F3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1A4A46" w:rsidP="001A4A46">
          <w:proofErr w:type="spellStart"/>
          <w:proofErr w:type="gramStart"/>
          <w:r>
            <w:t>n</w:t>
          </w:r>
          <w:proofErr w:type="gramEnd"/>
          <w:r>
            <w:t>-Educa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9F1223"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1A4A46">
          <w:r>
            <w:t xml:space="preserve">  Data</w:t>
          </w:r>
          <w:r w:rsidR="001A4A46">
            <w:t>: 18/08/2014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FB6D39"/>
    <w:multiLevelType w:val="multilevel"/>
    <w:tmpl w:val="DD8CCD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895737"/>
    <w:multiLevelType w:val="hybridMultilevel"/>
    <w:tmpl w:val="5E2076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A46"/>
    <w:rsid w:val="000E5BE9"/>
    <w:rsid w:val="0010747F"/>
    <w:rsid w:val="0011488A"/>
    <w:rsid w:val="001A4A46"/>
    <w:rsid w:val="002013C4"/>
    <w:rsid w:val="003339A9"/>
    <w:rsid w:val="00347FC0"/>
    <w:rsid w:val="003D61CB"/>
    <w:rsid w:val="003F3BDC"/>
    <w:rsid w:val="0050519A"/>
    <w:rsid w:val="00537718"/>
    <w:rsid w:val="00567104"/>
    <w:rsid w:val="00615BFC"/>
    <w:rsid w:val="00673DD0"/>
    <w:rsid w:val="00677219"/>
    <w:rsid w:val="006A104F"/>
    <w:rsid w:val="006D5D5C"/>
    <w:rsid w:val="0078055B"/>
    <w:rsid w:val="0078574C"/>
    <w:rsid w:val="007A7B21"/>
    <w:rsid w:val="00890D74"/>
    <w:rsid w:val="008A3368"/>
    <w:rsid w:val="008F75C9"/>
    <w:rsid w:val="009377AA"/>
    <w:rsid w:val="009F1223"/>
    <w:rsid w:val="00A135F7"/>
    <w:rsid w:val="00A17C79"/>
    <w:rsid w:val="00A75F3C"/>
    <w:rsid w:val="00A97C19"/>
    <w:rsid w:val="00AD2E73"/>
    <w:rsid w:val="00AE03AE"/>
    <w:rsid w:val="00B332A7"/>
    <w:rsid w:val="00BD479B"/>
    <w:rsid w:val="00CA19BB"/>
    <w:rsid w:val="00D303C5"/>
    <w:rsid w:val="00DE1B01"/>
    <w:rsid w:val="00EE284F"/>
    <w:rsid w:val="00EE3CB0"/>
    <w:rsid w:val="00F3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567104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67104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67104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56710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6710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6710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6710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6710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6710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6710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6710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6710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567104"/>
    <w:pPr>
      <w:ind w:left="900" w:hanging="900"/>
    </w:pPr>
  </w:style>
  <w:style w:type="paragraph" w:styleId="Sumrio1">
    <w:name w:val="toc 1"/>
    <w:basedOn w:val="Normal"/>
    <w:next w:val="Normal"/>
    <w:semiHidden/>
    <w:rsid w:val="00567104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567104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567104"/>
    <w:pPr>
      <w:ind w:left="400"/>
    </w:pPr>
    <w:rPr>
      <w:szCs w:val="24"/>
    </w:rPr>
  </w:style>
  <w:style w:type="paragraph" w:styleId="Cabealho">
    <w:name w:val="header"/>
    <w:basedOn w:val="Normal"/>
    <w:semiHidden/>
    <w:rsid w:val="0056710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6710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67104"/>
  </w:style>
  <w:style w:type="paragraph" w:customStyle="1" w:styleId="Tabletext">
    <w:name w:val="Tabletext"/>
    <w:basedOn w:val="Normal"/>
    <w:rsid w:val="00567104"/>
    <w:pPr>
      <w:keepLines/>
      <w:spacing w:after="120"/>
    </w:pPr>
  </w:style>
  <w:style w:type="paragraph" w:styleId="Corpodetexto">
    <w:name w:val="Body Text"/>
    <w:basedOn w:val="Normal"/>
    <w:semiHidden/>
    <w:rsid w:val="0056710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6710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67104"/>
    <w:pPr>
      <w:ind w:left="720" w:hanging="432"/>
    </w:pPr>
  </w:style>
  <w:style w:type="paragraph" w:customStyle="1" w:styleId="Bullet2">
    <w:name w:val="Bullet2"/>
    <w:basedOn w:val="Normal"/>
    <w:rsid w:val="0056710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56710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56710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6710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6710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6710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6710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6710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67104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567104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567104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567104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567104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567104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567104"/>
    <w:rPr>
      <w:i/>
      <w:color w:val="0000FF"/>
    </w:rPr>
  </w:style>
  <w:style w:type="paragraph" w:styleId="Recuodecorpodetexto">
    <w:name w:val="Body Text Indent"/>
    <w:basedOn w:val="Normal"/>
    <w:semiHidden/>
    <w:rsid w:val="0056710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6710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67104"/>
    <w:pPr>
      <w:widowControl/>
      <w:numPr>
        <w:numId w:val="1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67104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567104"/>
    <w:rPr>
      <w:color w:val="0000FF"/>
      <w:u w:val="single"/>
    </w:rPr>
  </w:style>
  <w:style w:type="paragraph" w:styleId="NormalWeb">
    <w:name w:val="Normal (Web)"/>
    <w:basedOn w:val="Normal"/>
    <w:semiHidden/>
    <w:rsid w:val="0056710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567104"/>
    <w:rPr>
      <w:b/>
      <w:bCs/>
    </w:rPr>
  </w:style>
  <w:style w:type="paragraph" w:customStyle="1" w:styleId="infoblue0">
    <w:name w:val="infoblue"/>
    <w:basedOn w:val="Normal"/>
    <w:rsid w:val="00567104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567104"/>
    <w:rPr>
      <w:color w:val="800080"/>
      <w:u w:val="single"/>
    </w:rPr>
  </w:style>
  <w:style w:type="character" w:styleId="Refdecomentrio">
    <w:name w:val="annotation reference"/>
    <w:semiHidden/>
    <w:rsid w:val="00567104"/>
    <w:rPr>
      <w:sz w:val="16"/>
      <w:szCs w:val="16"/>
    </w:rPr>
  </w:style>
  <w:style w:type="paragraph" w:styleId="Textodecomentrio">
    <w:name w:val="annotation text"/>
    <w:basedOn w:val="Normal"/>
    <w:semiHidden/>
    <w:rsid w:val="00567104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567104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567104"/>
  </w:style>
  <w:style w:type="character" w:customStyle="1" w:styleId="spelle">
    <w:name w:val="spelle"/>
    <w:basedOn w:val="Fontepargpadro"/>
    <w:rsid w:val="00567104"/>
  </w:style>
  <w:style w:type="paragraph" w:customStyle="1" w:styleId="CommentSubject">
    <w:name w:val="Comment Subject"/>
    <w:basedOn w:val="Textodecomentrio"/>
    <w:next w:val="Textodecomentrio"/>
    <w:semiHidden/>
    <w:rsid w:val="00567104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Documents\GitHub\Educa\Plan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E0497-94CC-447B-B2EF-53AB76B7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do Projeto.dot</Template>
  <TotalTime>37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Gabriel D'Emery</dc:creator>
  <cp:lastModifiedBy>Junior</cp:lastModifiedBy>
  <cp:revision>9</cp:revision>
  <cp:lastPrinted>2014-08-18T23:15:00Z</cp:lastPrinted>
  <dcterms:created xsi:type="dcterms:W3CDTF">2014-09-15T13:14:00Z</dcterms:created>
  <dcterms:modified xsi:type="dcterms:W3CDTF">2014-09-15T17:02:00Z</dcterms:modified>
</cp:coreProperties>
</file>