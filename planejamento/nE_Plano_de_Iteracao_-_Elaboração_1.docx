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042769">
      <w:pPr>
        <w:pStyle w:val="Ttulo"/>
      </w:pPr>
      <w:proofErr w:type="spellStart"/>
      <w:proofErr w:type="gramStart"/>
      <w:r>
        <w:t>n</w:t>
      </w:r>
      <w:proofErr w:type="gramEnd"/>
      <w:r>
        <w:t>-Educa</w:t>
      </w:r>
      <w:proofErr w:type="spellEnd"/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Default="0095311D"/>
    <w:p w:rsidR="0060372F" w:rsidRDefault="0060372F"/>
    <w:p w:rsidR="0060372F" w:rsidRPr="009310F6" w:rsidRDefault="0060372F"/>
    <w:p w:rsidR="0095311D" w:rsidRDefault="0095311D" w:rsidP="00682657">
      <w:pPr>
        <w:pStyle w:val="Ttulo1"/>
        <w:numPr>
          <w:ilvl w:val="0"/>
          <w:numId w:val="42"/>
        </w:numPr>
      </w:pPr>
      <w:proofErr w:type="gramStart"/>
      <w:r>
        <w:t>Principais Marcos</w:t>
      </w:r>
      <w:proofErr w:type="gramEnd"/>
    </w:p>
    <w:p w:rsidR="00682657" w:rsidRPr="00682657" w:rsidRDefault="00682657" w:rsidP="00682657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0"/>
        <w:gridCol w:w="1170"/>
      </w:tblGrid>
      <w:tr w:rsidR="0095311D" w:rsidTr="000433D4">
        <w:tc>
          <w:tcPr>
            <w:tcW w:w="5310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170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0433D4">
        <w:tc>
          <w:tcPr>
            <w:tcW w:w="5310" w:type="dxa"/>
          </w:tcPr>
          <w:p w:rsidR="0095311D" w:rsidRDefault="0095311D">
            <w:r>
              <w:t xml:space="preserve">Início da </w:t>
            </w:r>
            <w:r w:rsidR="0060372F">
              <w:t>Elaboração</w:t>
            </w:r>
          </w:p>
        </w:tc>
        <w:tc>
          <w:tcPr>
            <w:tcW w:w="1170" w:type="dxa"/>
          </w:tcPr>
          <w:p w:rsidR="0095311D" w:rsidRDefault="0060372F" w:rsidP="0060372F">
            <w:r>
              <w:t>06</w:t>
            </w:r>
            <w:r w:rsidR="00650C08">
              <w:t>/</w:t>
            </w:r>
            <w:r>
              <w:t>10</w:t>
            </w:r>
            <w:r w:rsidR="00650C08">
              <w:t>/2014</w:t>
            </w:r>
          </w:p>
        </w:tc>
      </w:tr>
      <w:tr w:rsidR="0095311D" w:rsidTr="000433D4">
        <w:tc>
          <w:tcPr>
            <w:tcW w:w="5310" w:type="dxa"/>
          </w:tcPr>
          <w:p w:rsidR="0095311D" w:rsidRPr="00650C08" w:rsidRDefault="00621959" w:rsidP="00F13BE7">
            <w:pPr>
              <w:pStyle w:val="PargrafodaLista"/>
              <w:numPr>
                <w:ilvl w:val="0"/>
                <w:numId w:val="38"/>
              </w:numPr>
            </w:pPr>
            <w:r>
              <w:t xml:space="preserve">Definição das </w:t>
            </w:r>
            <w:r w:rsidR="00F13BE7">
              <w:t>Atividades</w:t>
            </w:r>
            <w:r w:rsidR="00A36CD0">
              <w:t xml:space="preserve"> da Elaboração</w:t>
            </w:r>
          </w:p>
        </w:tc>
        <w:tc>
          <w:tcPr>
            <w:tcW w:w="1170" w:type="dxa"/>
          </w:tcPr>
          <w:p w:rsidR="0095311D" w:rsidRDefault="00A36CD0" w:rsidP="00A36CD0">
            <w:r>
              <w:t>06</w:t>
            </w:r>
            <w:r w:rsidR="00650C08">
              <w:t>/</w:t>
            </w:r>
            <w:r>
              <w:t>10</w:t>
            </w:r>
            <w:r w:rsidR="00650C08">
              <w:t>/2014</w:t>
            </w:r>
          </w:p>
        </w:tc>
      </w:tr>
      <w:tr w:rsidR="0095311D" w:rsidTr="000433D4">
        <w:tc>
          <w:tcPr>
            <w:tcW w:w="5310" w:type="dxa"/>
          </w:tcPr>
          <w:p w:rsidR="00650C08" w:rsidRDefault="00A36CD0" w:rsidP="00A36CD0">
            <w:pPr>
              <w:pStyle w:val="PargrafodaLista"/>
              <w:numPr>
                <w:ilvl w:val="0"/>
                <w:numId w:val="38"/>
              </w:numPr>
            </w:pPr>
            <w:r>
              <w:t>Entrega do Plano de Iteração da Elaboração</w:t>
            </w:r>
          </w:p>
          <w:p w:rsidR="00650C08" w:rsidRDefault="00621959" w:rsidP="00650C08">
            <w:pPr>
              <w:pStyle w:val="PargrafodaLista"/>
              <w:numPr>
                <w:ilvl w:val="0"/>
                <w:numId w:val="38"/>
              </w:numPr>
            </w:pPr>
            <w:r>
              <w:t>Entrega da</w:t>
            </w:r>
            <w:r w:rsidR="000433D4">
              <w:t xml:space="preserve"> Atualização da</w:t>
            </w:r>
            <w:proofErr w:type="gramStart"/>
            <w:r w:rsidR="000433D4">
              <w:t xml:space="preserve"> </w:t>
            </w:r>
            <w:r>
              <w:t xml:space="preserve"> </w:t>
            </w:r>
            <w:proofErr w:type="gramEnd"/>
            <w:r w:rsidR="00650C08">
              <w:t>Lista de Itens de Trabalho</w:t>
            </w:r>
          </w:p>
          <w:p w:rsidR="00650C08" w:rsidRDefault="000433D4" w:rsidP="00650C08">
            <w:pPr>
              <w:pStyle w:val="PargrafodaLista"/>
              <w:numPr>
                <w:ilvl w:val="0"/>
                <w:numId w:val="38"/>
              </w:numPr>
            </w:pPr>
            <w:r>
              <w:t xml:space="preserve"> Entrega da Atualização do</w:t>
            </w:r>
            <w:proofErr w:type="gramStart"/>
            <w:r>
              <w:t xml:space="preserve"> </w:t>
            </w:r>
            <w:r w:rsidR="00621959">
              <w:t xml:space="preserve"> </w:t>
            </w:r>
            <w:proofErr w:type="gramEnd"/>
            <w:r w:rsidR="00650C08">
              <w:t>Plano de Projeto</w:t>
            </w:r>
          </w:p>
          <w:p w:rsidR="00650C08" w:rsidRDefault="00621959" w:rsidP="000433D4">
            <w:pPr>
              <w:pStyle w:val="PargrafodaLista"/>
              <w:numPr>
                <w:ilvl w:val="0"/>
                <w:numId w:val="38"/>
              </w:numPr>
            </w:pPr>
            <w:r>
              <w:t xml:space="preserve">Entrega </w:t>
            </w:r>
            <w:r w:rsidR="000433D4">
              <w:t>da Atualização da Lista de Riscos</w:t>
            </w:r>
          </w:p>
          <w:p w:rsidR="000433D4" w:rsidRDefault="000433D4" w:rsidP="000433D4">
            <w:pPr>
              <w:pStyle w:val="PargrafodaLista"/>
              <w:numPr>
                <w:ilvl w:val="0"/>
                <w:numId w:val="38"/>
              </w:numPr>
            </w:pPr>
            <w:r>
              <w:t>Entrega de um Caso de Uso Funcional corrigido</w:t>
            </w:r>
          </w:p>
          <w:p w:rsidR="000433D4" w:rsidRPr="00650C08" w:rsidRDefault="000433D4" w:rsidP="000433D4">
            <w:pPr>
              <w:pStyle w:val="PargrafodaLista"/>
              <w:numPr>
                <w:ilvl w:val="0"/>
                <w:numId w:val="38"/>
              </w:numPr>
            </w:pPr>
            <w:r>
              <w:t xml:space="preserve">Entrega das correções pendentes da Concepção </w:t>
            </w:r>
          </w:p>
        </w:tc>
        <w:tc>
          <w:tcPr>
            <w:tcW w:w="1170" w:type="dxa"/>
          </w:tcPr>
          <w:p w:rsidR="0095311D" w:rsidRDefault="00A36CD0">
            <w:r>
              <w:t>13</w:t>
            </w:r>
            <w:r w:rsidR="00650C08">
              <w:t>/</w:t>
            </w:r>
            <w:r>
              <w:t>10</w:t>
            </w:r>
            <w:r w:rsidR="00650C08">
              <w:t>/2014</w:t>
            </w:r>
          </w:p>
          <w:p w:rsidR="00650C08" w:rsidRDefault="00650C08"/>
        </w:tc>
      </w:tr>
      <w:tr w:rsidR="00650C08" w:rsidTr="000433D4">
        <w:tc>
          <w:tcPr>
            <w:tcW w:w="5310" w:type="dxa"/>
          </w:tcPr>
          <w:p w:rsidR="00650C08" w:rsidRDefault="0066158A" w:rsidP="00650C08">
            <w:pPr>
              <w:pStyle w:val="PargrafodaLista"/>
              <w:numPr>
                <w:ilvl w:val="0"/>
                <w:numId w:val="39"/>
              </w:numPr>
            </w:pPr>
            <w:r>
              <w:t xml:space="preserve">Estruturar e </w:t>
            </w:r>
            <w:proofErr w:type="gramStart"/>
            <w:r>
              <w:t>Implementar</w:t>
            </w:r>
            <w:proofErr w:type="gramEnd"/>
            <w:r>
              <w:t xml:space="preserve"> Caso de Uso Controlar Sala de Aula</w:t>
            </w:r>
          </w:p>
          <w:p w:rsidR="00650C08" w:rsidRDefault="0066158A" w:rsidP="00650C08">
            <w:pPr>
              <w:pStyle w:val="PargrafodaLista"/>
              <w:numPr>
                <w:ilvl w:val="0"/>
                <w:numId w:val="39"/>
              </w:numPr>
            </w:pPr>
            <w:r>
              <w:t>Estruturar</w:t>
            </w:r>
            <w:proofErr w:type="gramStart"/>
            <w:r>
              <w:t xml:space="preserve">  </w:t>
            </w:r>
            <w:proofErr w:type="gramEnd"/>
            <w:r>
              <w:t>Caso de Uso Cadastrar Equipamentos</w:t>
            </w:r>
          </w:p>
          <w:p w:rsidR="00650C08" w:rsidRDefault="0066158A" w:rsidP="00650C08">
            <w:pPr>
              <w:pStyle w:val="PargrafodaLista"/>
              <w:numPr>
                <w:ilvl w:val="0"/>
                <w:numId w:val="39"/>
              </w:numPr>
            </w:pPr>
            <w:r>
              <w:t>Estruturar</w:t>
            </w:r>
            <w:proofErr w:type="gramStart"/>
            <w:r>
              <w:t xml:space="preserve">  </w:t>
            </w:r>
            <w:proofErr w:type="gramEnd"/>
            <w:r>
              <w:t>Caso de Uso Cadastrar Sala</w:t>
            </w:r>
          </w:p>
          <w:p w:rsidR="0066158A" w:rsidRDefault="0066158A" w:rsidP="00650C08">
            <w:pPr>
              <w:pStyle w:val="PargrafodaLista"/>
              <w:numPr>
                <w:ilvl w:val="0"/>
                <w:numId w:val="39"/>
              </w:numPr>
            </w:pPr>
            <w:r>
              <w:t>Estruturar Caso de Uso Registrar Pagamento de Funcionário</w:t>
            </w:r>
          </w:p>
          <w:p w:rsidR="0066158A" w:rsidRPr="00650C08" w:rsidRDefault="0066158A" w:rsidP="00F13BE7">
            <w:pPr>
              <w:pStyle w:val="PargrafodaLista"/>
              <w:numPr>
                <w:ilvl w:val="0"/>
                <w:numId w:val="39"/>
              </w:numPr>
            </w:pPr>
            <w:r>
              <w:t>Estruturar</w:t>
            </w:r>
            <w:proofErr w:type="gramStart"/>
            <w:r>
              <w:t xml:space="preserve">  </w:t>
            </w:r>
            <w:proofErr w:type="gramEnd"/>
            <w:r>
              <w:t>Caso de Uso Cadastrar Funcionário</w:t>
            </w:r>
          </w:p>
        </w:tc>
        <w:tc>
          <w:tcPr>
            <w:tcW w:w="1170" w:type="dxa"/>
          </w:tcPr>
          <w:p w:rsidR="00650C08" w:rsidRDefault="000433D4" w:rsidP="000433D4">
            <w:r>
              <w:t>20</w:t>
            </w:r>
            <w:r w:rsidR="00650C08">
              <w:t>/</w:t>
            </w:r>
            <w:r>
              <w:t>10</w:t>
            </w:r>
            <w:r w:rsidR="00650C08">
              <w:t>/2014</w:t>
            </w:r>
          </w:p>
        </w:tc>
      </w:tr>
      <w:tr w:rsidR="0095311D" w:rsidTr="000433D4">
        <w:tc>
          <w:tcPr>
            <w:tcW w:w="5310" w:type="dxa"/>
          </w:tcPr>
          <w:p w:rsidR="0095311D" w:rsidRDefault="0095311D">
            <w:r>
              <w:t>Final da Iteração</w:t>
            </w:r>
            <w:r w:rsidR="0066158A">
              <w:t xml:space="preserve"> – Elaboração</w:t>
            </w:r>
          </w:p>
        </w:tc>
        <w:tc>
          <w:tcPr>
            <w:tcW w:w="1170" w:type="dxa"/>
          </w:tcPr>
          <w:p w:rsidR="0095311D" w:rsidRDefault="0066158A">
            <w:r>
              <w:t>27/10</w:t>
            </w:r>
            <w:r w:rsidR="00650C08">
              <w:t>/2014</w:t>
            </w:r>
          </w:p>
        </w:tc>
      </w:tr>
      <w:bookmarkEnd w:id="0"/>
    </w:tbl>
    <w:p w:rsidR="0060372F" w:rsidRDefault="0060372F" w:rsidP="0060372F"/>
    <w:p w:rsidR="0060372F" w:rsidRDefault="0060372F">
      <w:pPr>
        <w:pStyle w:val="Corpodetexto"/>
        <w:ind w:left="0"/>
      </w:pPr>
    </w:p>
    <w:p w:rsidR="0095311D" w:rsidRDefault="0095311D">
      <w:pPr>
        <w:pStyle w:val="Ttulo1"/>
      </w:pPr>
      <w:r>
        <w:t>2.  Objetivos de Alto Nível</w:t>
      </w:r>
    </w:p>
    <w:p w:rsidR="00F13BE7" w:rsidRPr="00F13BE7" w:rsidRDefault="00F13BE7" w:rsidP="00F13BE7"/>
    <w:p w:rsidR="00F13BE7" w:rsidRDefault="00F13BE7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>Estruturar Casos de Uso</w:t>
      </w:r>
    </w:p>
    <w:p w:rsidR="00F13BE7" w:rsidRDefault="00F13BE7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>Implementação de Um</w:t>
      </w:r>
      <w:proofErr w:type="gramStart"/>
      <w:r>
        <w:rPr>
          <w:color w:val="000000" w:themeColor="text1"/>
        </w:rPr>
        <w:t xml:space="preserve">  </w:t>
      </w:r>
      <w:proofErr w:type="gramEnd"/>
      <w:r>
        <w:rPr>
          <w:color w:val="000000" w:themeColor="text1"/>
        </w:rPr>
        <w:t>Caso de Uso Funcional</w:t>
      </w:r>
    </w:p>
    <w:p w:rsidR="00682657" w:rsidRDefault="00682657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>Criar Plano de Iteração da Elaboração</w:t>
      </w:r>
    </w:p>
    <w:p w:rsidR="004A07F0" w:rsidRDefault="004A07F0" w:rsidP="004A07F0">
      <w:pPr>
        <w:pStyle w:val="Corpodetexto"/>
        <w:ind w:left="360"/>
        <w:rPr>
          <w:color w:val="000000" w:themeColor="text1"/>
        </w:rPr>
      </w:pPr>
    </w:p>
    <w:p w:rsidR="0095311D" w:rsidRDefault="0095311D">
      <w:pPr>
        <w:pStyle w:val="Ttulo1"/>
      </w:pPr>
      <w:r>
        <w:t>3.  Itens de Trabalho</w:t>
      </w:r>
    </w:p>
    <w:p w:rsidR="001177DE" w:rsidRPr="001177DE" w:rsidRDefault="001177DE" w:rsidP="001177DE"/>
    <w:p w:rsidR="0095311D" w:rsidRPr="00B46D12" w:rsidRDefault="0095311D">
      <w:pPr>
        <w:pStyle w:val="InfoBlue"/>
        <w:rPr>
          <w:vanish w:val="0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73"/>
        <w:gridCol w:w="992"/>
        <w:gridCol w:w="1134"/>
        <w:gridCol w:w="1276"/>
        <w:gridCol w:w="992"/>
        <w:gridCol w:w="992"/>
        <w:gridCol w:w="851"/>
        <w:gridCol w:w="1417"/>
      </w:tblGrid>
      <w:tr w:rsidR="001A331C" w:rsidTr="00984653">
        <w:trPr>
          <w:trHeight w:val="728"/>
        </w:trPr>
        <w:tc>
          <w:tcPr>
            <w:tcW w:w="157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99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</w:t>
            </w:r>
            <w:proofErr w:type="spellStart"/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UCP</w:t>
            </w:r>
            <w:proofErr w:type="spellEnd"/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)</w:t>
            </w:r>
          </w:p>
        </w:tc>
        <w:tc>
          <w:tcPr>
            <w:tcW w:w="1276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Estimativa de Horas Restante </w:t>
            </w:r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Default="001A331C" w:rsidP="004A07F0">
            <w:pPr>
              <w:rPr>
                <w:rFonts w:ascii="Arial" w:hAnsi="Arial" w:cs="Arial"/>
                <w:lang w:eastAsia="ja-JP"/>
              </w:rPr>
            </w:pPr>
            <w:r w:rsidRPr="00751041">
              <w:rPr>
                <w:rFonts w:ascii="Arial" w:hAnsi="Arial" w:cs="Arial"/>
              </w:rPr>
              <w:t xml:space="preserve">Criar </w:t>
            </w:r>
            <w:r w:rsidR="004A07F0">
              <w:rPr>
                <w:rFonts w:ascii="Arial" w:hAnsi="Arial" w:cs="Arial"/>
              </w:rPr>
              <w:t>o Plano de Iteração da Elaboração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4A07F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4A07F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E1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4A07F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Default="004A07F0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a lista de itens de trabalho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4A07F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E1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4A07F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1A331C" w:rsidRDefault="004A07F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Pr="00751041" w:rsidRDefault="001177DE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Plano de Projeto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177D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177D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E1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1177D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1A331C" w:rsidRDefault="001177D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Pr="00751041" w:rsidRDefault="001177DE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e atualizar a Lista de Riscos</w:t>
            </w:r>
          </w:p>
        </w:tc>
        <w:tc>
          <w:tcPr>
            <w:tcW w:w="992" w:type="dxa"/>
            <w:noWrap/>
            <w:vAlign w:val="bottom"/>
          </w:tcPr>
          <w:p w:rsidR="001A331C" w:rsidRDefault="001177D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177D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E1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1A331C" w:rsidRDefault="001177D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Pr="00751041" w:rsidRDefault="006F4792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Corrigir o </w:t>
            </w:r>
            <w:r w:rsidR="00985296">
              <w:rPr>
                <w:rFonts w:ascii="Arial" w:hAnsi="Arial" w:cs="Arial"/>
              </w:rPr>
              <w:t xml:space="preserve">Caso de Uso </w:t>
            </w:r>
            <w:r>
              <w:rPr>
                <w:rFonts w:ascii="Arial" w:hAnsi="Arial" w:cs="Arial"/>
              </w:rPr>
              <w:t>Controlar Sala de Aula e apresentar ao professor.</w:t>
            </w:r>
          </w:p>
        </w:tc>
        <w:tc>
          <w:tcPr>
            <w:tcW w:w="992" w:type="dxa"/>
            <w:noWrap/>
            <w:vAlign w:val="bottom"/>
          </w:tcPr>
          <w:p w:rsidR="001A331C" w:rsidRDefault="0098529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98529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98529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E</w:t>
            </w:r>
            <w:r w:rsidR="001A331C">
              <w:rPr>
                <w:rFonts w:ascii="Arial" w:hAnsi="Arial" w:cs="Arial"/>
                <w:lang w:eastAsia="ja-JP"/>
              </w:rPr>
              <w:t>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98529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1A331C" w:rsidRDefault="0098529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Pr="00751041" w:rsidRDefault="00985296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 da Arquitetura do Projeto</w:t>
            </w:r>
          </w:p>
        </w:tc>
        <w:tc>
          <w:tcPr>
            <w:tcW w:w="992" w:type="dxa"/>
            <w:noWrap/>
            <w:vAlign w:val="bottom"/>
          </w:tcPr>
          <w:p w:rsidR="001A331C" w:rsidRDefault="0098529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98529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98529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E</w:t>
            </w:r>
            <w:r w:rsidR="001A331C">
              <w:rPr>
                <w:rFonts w:ascii="Arial" w:hAnsi="Arial" w:cs="Arial"/>
                <w:lang w:eastAsia="ja-JP"/>
              </w:rPr>
              <w:t>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A331C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1A331C" w:rsidRPr="00751041" w:rsidRDefault="00985296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 e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proofErr w:type="gramEnd"/>
            <w:r w:rsidR="00EC6BE7">
              <w:rPr>
                <w:rFonts w:ascii="Arial" w:hAnsi="Arial" w:cs="Arial"/>
              </w:rPr>
              <w:t xml:space="preserve">conclusão de </w:t>
            </w:r>
            <w:r>
              <w:rPr>
                <w:rFonts w:ascii="Arial" w:hAnsi="Arial" w:cs="Arial"/>
              </w:rPr>
              <w:t>pendências dos Casos de Uso da Concepção</w:t>
            </w:r>
          </w:p>
        </w:tc>
        <w:tc>
          <w:tcPr>
            <w:tcW w:w="99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EC6BE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C5B20" w:rsidP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EC6BE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E</w:t>
            </w:r>
            <w:r w:rsidR="00C879F6">
              <w:rPr>
                <w:rFonts w:ascii="Arial" w:hAnsi="Arial" w:cs="Arial"/>
                <w:lang w:eastAsia="ja-JP"/>
              </w:rPr>
              <w:t>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1A331C" w:rsidRDefault="00B0175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F14E64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F14E64" w:rsidRDefault="00EC6BE7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Estruturar e </w:t>
            </w: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Caso de Uso Funcional Apresentado ao professor</w:t>
            </w:r>
          </w:p>
        </w:tc>
        <w:tc>
          <w:tcPr>
            <w:tcW w:w="99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EC6BE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5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EC6BE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992" w:type="dxa"/>
            <w:noWrap/>
            <w:vAlign w:val="bottom"/>
          </w:tcPr>
          <w:p w:rsidR="00F14E64" w:rsidRDefault="00EC6BE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E</w:t>
            </w:r>
            <w:r w:rsidR="00F14E64">
              <w:rPr>
                <w:rFonts w:ascii="Arial" w:hAnsi="Arial" w:cs="Arial"/>
                <w:lang w:eastAsia="ja-JP"/>
              </w:rPr>
              <w:t>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F14E64" w:rsidRDefault="00EC6BE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6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F14E64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EC6BE7" w:rsidRDefault="00EC6BE7" w:rsidP="00EC6BE7">
            <w:r>
              <w:t>Estruturar</w:t>
            </w:r>
            <w:proofErr w:type="gramStart"/>
            <w:r>
              <w:t xml:space="preserve">  </w:t>
            </w:r>
            <w:proofErr w:type="gramEnd"/>
            <w:r>
              <w:t>Caso de Uso Cadastrar Equipamentos</w:t>
            </w:r>
          </w:p>
          <w:p w:rsidR="00F14E64" w:rsidRPr="00751041" w:rsidRDefault="00F14E64" w:rsidP="00EC6BE7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EC6BE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EC6BE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992" w:type="dxa"/>
            <w:noWrap/>
            <w:vAlign w:val="bottom"/>
          </w:tcPr>
          <w:p w:rsidR="00F14E64" w:rsidRDefault="00EC6BE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E</w:t>
            </w:r>
            <w:r w:rsidR="00F14E64">
              <w:rPr>
                <w:rFonts w:ascii="Arial" w:hAnsi="Arial" w:cs="Arial"/>
                <w:lang w:eastAsia="ja-JP"/>
              </w:rPr>
              <w:t>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F14E64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EC6BE7" w:rsidRDefault="00EC6BE7" w:rsidP="00EC6BE7">
            <w:r>
              <w:t>Estruturar</w:t>
            </w:r>
            <w:proofErr w:type="gramStart"/>
            <w:r>
              <w:t xml:space="preserve">  </w:t>
            </w:r>
            <w:proofErr w:type="gramEnd"/>
            <w:r>
              <w:t>Caso de Uso Cadastrar Sala</w:t>
            </w:r>
          </w:p>
          <w:p w:rsidR="00F14E64" w:rsidRPr="00751041" w:rsidRDefault="00F14E64" w:rsidP="0075104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F14E64" w:rsidRDefault="00EC6BE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EC6BE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EC6BE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992" w:type="dxa"/>
            <w:noWrap/>
            <w:vAlign w:val="bottom"/>
          </w:tcPr>
          <w:p w:rsidR="00F14E64" w:rsidRDefault="00EC6BE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E</w:t>
            </w:r>
            <w:r w:rsidR="00F14E64">
              <w:rPr>
                <w:rFonts w:ascii="Arial" w:hAnsi="Arial" w:cs="Arial"/>
                <w:lang w:eastAsia="ja-JP"/>
              </w:rPr>
              <w:t>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F14E64" w:rsidRDefault="00EC6BE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F14E64" w:rsidRDefault="00EC6BE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F14E64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EC6BE7" w:rsidRDefault="00EC6BE7" w:rsidP="00EC6BE7">
            <w:r>
              <w:t>Estruturar Caso de Uso Registrar Pagamento de Funcionário</w:t>
            </w:r>
          </w:p>
          <w:p w:rsidR="00F14E64" w:rsidRDefault="00F14E64" w:rsidP="00751041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F14E64" w:rsidRDefault="00EC6BE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EC6BE7" w:rsidP="00EC6BE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992" w:type="dxa"/>
            <w:noWrap/>
            <w:vAlign w:val="bottom"/>
          </w:tcPr>
          <w:p w:rsidR="00F14E64" w:rsidRDefault="00EC6BE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E</w:t>
            </w:r>
            <w:r w:rsidR="00F14E64">
              <w:rPr>
                <w:rFonts w:ascii="Arial" w:hAnsi="Arial" w:cs="Arial"/>
                <w:lang w:eastAsia="ja-JP"/>
              </w:rPr>
              <w:t>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F14E64" w:rsidRDefault="00EC6BE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F14E64" w:rsidRDefault="00EC6BE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68265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84653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984653" w:rsidRDefault="00EC6BE7" w:rsidP="00751041">
            <w:pPr>
              <w:rPr>
                <w:rFonts w:ascii="Arial" w:hAnsi="Arial" w:cs="Arial"/>
              </w:rPr>
            </w:pPr>
            <w:r>
              <w:t>Estruturar</w:t>
            </w:r>
            <w:proofErr w:type="gramStart"/>
            <w:r>
              <w:t xml:space="preserve">  </w:t>
            </w:r>
            <w:proofErr w:type="gramEnd"/>
            <w:r>
              <w:t>Caso de Uso Cadastrar Funcionário</w:t>
            </w:r>
          </w:p>
        </w:tc>
        <w:tc>
          <w:tcPr>
            <w:tcW w:w="992" w:type="dxa"/>
            <w:noWrap/>
            <w:vAlign w:val="bottom"/>
          </w:tcPr>
          <w:p w:rsidR="00984653" w:rsidRDefault="00EC6BE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84653" w:rsidRDefault="00EC6BE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984653" w:rsidRDefault="00EC6BE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992" w:type="dxa"/>
            <w:noWrap/>
            <w:vAlign w:val="bottom"/>
          </w:tcPr>
          <w:p w:rsidR="00984653" w:rsidRDefault="00EC6BE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E</w:t>
            </w:r>
            <w:r w:rsidR="00984653">
              <w:rPr>
                <w:rFonts w:ascii="Arial" w:hAnsi="Arial" w:cs="Arial"/>
                <w:lang w:eastAsia="ja-JP"/>
              </w:rPr>
              <w:t>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984653" w:rsidRDefault="00984653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984653" w:rsidRDefault="009846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984653" w:rsidRDefault="009846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82657" w:rsidRPr="00751041" w:rsidTr="00984653">
        <w:trPr>
          <w:trHeight w:val="255"/>
        </w:trPr>
        <w:tc>
          <w:tcPr>
            <w:tcW w:w="1573" w:type="dxa"/>
            <w:noWrap/>
            <w:vAlign w:val="bottom"/>
          </w:tcPr>
          <w:p w:rsidR="00682657" w:rsidRDefault="00682657" w:rsidP="00751041">
            <w:r>
              <w:t>Elaborar e Organizar Apresentação do Fechamento da Interação Elaboração</w:t>
            </w:r>
          </w:p>
        </w:tc>
        <w:tc>
          <w:tcPr>
            <w:tcW w:w="992" w:type="dxa"/>
            <w:noWrap/>
            <w:vAlign w:val="bottom"/>
          </w:tcPr>
          <w:p w:rsidR="00682657" w:rsidRDefault="0068265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682657" w:rsidRDefault="0068265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5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682657" w:rsidRDefault="0068265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992" w:type="dxa"/>
            <w:noWrap/>
            <w:vAlign w:val="bottom"/>
          </w:tcPr>
          <w:p w:rsidR="00682657" w:rsidRDefault="0068265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E1</w:t>
            </w:r>
            <w:proofErr w:type="spellEnd"/>
          </w:p>
        </w:tc>
        <w:tc>
          <w:tcPr>
            <w:tcW w:w="992" w:type="dxa"/>
            <w:noWrap/>
            <w:vAlign w:val="bottom"/>
          </w:tcPr>
          <w:p w:rsidR="00682657" w:rsidRDefault="00682657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Edvaldo/Gabriel</w:t>
            </w:r>
          </w:p>
        </w:tc>
        <w:tc>
          <w:tcPr>
            <w:tcW w:w="851" w:type="dxa"/>
            <w:noWrap/>
            <w:vAlign w:val="bottom"/>
          </w:tcPr>
          <w:p w:rsidR="00682657" w:rsidRDefault="0068265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5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682657" w:rsidRDefault="0068265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DB409D" w:rsidRDefault="00DB409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98465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682657">
            <w:pPr>
              <w:pStyle w:val="Corpodetexto"/>
              <w:ind w:left="0"/>
            </w:pPr>
            <w:r>
              <w:t>Pendências da Iteração Anterior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B0208A">
            <w:pPr>
              <w:pStyle w:val="Corpodetexto"/>
              <w:ind w:left="0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682657">
            <w:pPr>
              <w:pStyle w:val="Corpodetexto"/>
              <w:ind w:left="0"/>
            </w:pPr>
            <w:bookmarkStart w:id="1" w:name="_GoBack"/>
            <w:bookmarkEnd w:id="1"/>
            <w:r>
              <w:t>Reorganização das atividades para realizaç</w:t>
            </w:r>
            <w:r w:rsidR="00E30B18">
              <w:t>ão das Entregas em tempo abiu</w:t>
            </w:r>
            <w:r>
              <w:t xml:space="preserve">. </w:t>
            </w:r>
          </w:p>
        </w:tc>
      </w:tr>
    </w:tbl>
    <w:p w:rsidR="00984653" w:rsidRDefault="00984653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DB409D" w:rsidRPr="00DB409D" w:rsidRDefault="00DB409D" w:rsidP="00DB409D"/>
    <w:p w:rsidR="00DB409D" w:rsidRPr="00DB409D" w:rsidRDefault="00DB409D" w:rsidP="00DB409D">
      <w:pPr>
        <w:pStyle w:val="Ttulo2"/>
      </w:pPr>
      <w:proofErr w:type="gramStart"/>
      <w:r>
        <w:t>Toda a estrutura dos Casos de Usos deverão estar</w:t>
      </w:r>
      <w:proofErr w:type="gramEnd"/>
      <w:r>
        <w:t xml:space="preserve"> prontos na data estimada.</w:t>
      </w:r>
    </w:p>
    <w:p w:rsidR="00DB409D" w:rsidRPr="00650C08" w:rsidRDefault="0030214E" w:rsidP="00DB409D">
      <w:pPr>
        <w:pStyle w:val="Ttulo2"/>
      </w:pPr>
      <w:r>
        <w:t>O</w:t>
      </w:r>
      <w:proofErr w:type="gramStart"/>
      <w:r>
        <w:t xml:space="preserve">  </w:t>
      </w:r>
      <w:proofErr w:type="gramEnd"/>
      <w:r>
        <w:t>Caso de Uso Implementado deverá  contemplar</w:t>
      </w:r>
      <w:r w:rsidR="00DB409D">
        <w:t xml:space="preserve"> as funcionalidades descritas no Documento de Visão</w:t>
      </w:r>
      <w:r>
        <w:t xml:space="preserve"> bem como todos os seus fluxos alternativos validados.</w:t>
      </w:r>
    </w:p>
    <w:p w:rsidR="00DB409D" w:rsidRDefault="00DB409D" w:rsidP="00DB409D">
      <w:pPr>
        <w:pStyle w:val="Ttulo2"/>
      </w:pPr>
      <w:r>
        <w:t>Todas as documentações atualizadas deverão ser</w:t>
      </w:r>
      <w:r w:rsidR="00FD6B35">
        <w:t xml:space="preserve"> </w:t>
      </w:r>
      <w:proofErr w:type="gramStart"/>
      <w:r w:rsidR="00FD6B35">
        <w:t>apresentados</w:t>
      </w:r>
      <w:proofErr w:type="gramEnd"/>
      <w:r w:rsidR="00FD6B35">
        <w:t xml:space="preserve"> ao final da iteração</w:t>
      </w:r>
    </w:p>
    <w:p w:rsidR="00DB409D" w:rsidRPr="00DB409D" w:rsidRDefault="00DB409D" w:rsidP="00A018F1">
      <w:pPr>
        <w:pStyle w:val="Ttulo2"/>
        <w:numPr>
          <w:ilvl w:val="0"/>
          <w:numId w:val="0"/>
        </w:numPr>
        <w:ind w:left="720"/>
      </w:pPr>
    </w:p>
    <w:p w:rsidR="00DB409D" w:rsidRDefault="00DB409D" w:rsidP="00DB409D"/>
    <w:p w:rsidR="00DB409D" w:rsidRPr="00DB409D" w:rsidRDefault="00DB409D" w:rsidP="00DB409D"/>
    <w:p w:rsidR="00FD6B35" w:rsidRDefault="00FD6B35" w:rsidP="00FD6B35"/>
    <w:p w:rsidR="00984653" w:rsidRDefault="00984653" w:rsidP="00FD6B35"/>
    <w:p w:rsidR="00984653" w:rsidRPr="00FD6B35" w:rsidRDefault="00984653" w:rsidP="00FD6B35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984653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50C08" w:rsidRDefault="006F1A7B" w:rsidP="00271CBB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>Validar a</w:t>
            </w:r>
            <w:proofErr w:type="gramStart"/>
            <w:r w:rsidRPr="006F1A7B">
              <w:rPr>
                <w:iCs/>
                <w:color w:val="000000" w:themeColor="text1"/>
              </w:rPr>
              <w:t xml:space="preserve"> </w:t>
            </w:r>
            <w:r w:rsidR="00271CBB">
              <w:rPr>
                <w:iCs/>
                <w:color w:val="000000" w:themeColor="text1"/>
              </w:rPr>
              <w:t xml:space="preserve"> </w:t>
            </w:r>
            <w:proofErr w:type="gramEnd"/>
            <w:r w:rsidR="00271CBB">
              <w:rPr>
                <w:iCs/>
                <w:color w:val="000000" w:themeColor="text1"/>
              </w:rPr>
              <w:t>estruturação e implementação dos Casos de Uso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271CBB" w:rsidP="00271CBB">
            <w:pPr>
              <w:spacing w:before="40" w:after="40"/>
              <w:rPr>
                <w:iCs/>
              </w:rPr>
            </w:pPr>
            <w:r>
              <w:rPr>
                <w:iCs/>
              </w:rPr>
              <w:t>27</w:t>
            </w:r>
            <w:r w:rsidR="006F1A7B">
              <w:rPr>
                <w:iCs/>
              </w:rPr>
              <w:t>/</w:t>
            </w:r>
            <w:r>
              <w:rPr>
                <w:iCs/>
              </w:rPr>
              <w:t>10</w:t>
            </w:r>
            <w:r w:rsidR="006F1A7B">
              <w:rPr>
                <w:iCs/>
              </w:rPr>
              <w:t>/2014</w:t>
            </w:r>
          </w:p>
        </w:tc>
      </w:tr>
      <w:tr w:rsidR="0095311D" w:rsidRPr="00984653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</w:rPr>
            </w:pPr>
            <w:r w:rsidRPr="006F1A7B">
              <w:rPr>
                <w:iCs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F1A7B" w:rsidP="00F8546E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proofErr w:type="gramStart"/>
      <w:r w:rsidRPr="00DB51B4">
        <w:rPr>
          <w:color w:val="000000" w:themeColor="text1"/>
        </w:rPr>
        <w:t>Avaliação X Resultados de Testes</w:t>
      </w:r>
      <w:proofErr w:type="gramEnd"/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 w:rsidSect="0045544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FB5" w:rsidRDefault="00336FB5">
      <w:r>
        <w:separator/>
      </w:r>
    </w:p>
  </w:endnote>
  <w:endnote w:type="continuationSeparator" w:id="0">
    <w:p w:rsidR="00336FB5" w:rsidRDefault="00336F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r w:rsidR="00034645">
            <w:fldChar w:fldCharType="begin"/>
          </w:r>
          <w:r>
            <w:instrText xml:space="preserve"> DATE \@ "yyyy" </w:instrText>
          </w:r>
          <w:r w:rsidR="00034645">
            <w:fldChar w:fldCharType="separate"/>
          </w:r>
          <w:r w:rsidR="0060372F">
            <w:rPr>
              <w:noProof/>
            </w:rPr>
            <w:t>2014</w:t>
          </w:r>
          <w:r w:rsidR="0003464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03464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34645">
            <w:rPr>
              <w:rStyle w:val="Nmerodepgina"/>
            </w:rPr>
            <w:fldChar w:fldCharType="separate"/>
          </w:r>
          <w:r w:rsidR="00A018F1">
            <w:rPr>
              <w:rStyle w:val="Nmerodepgina"/>
              <w:noProof/>
            </w:rPr>
            <w:t>3</w:t>
          </w:r>
          <w:r w:rsidR="00034645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A018F1" w:rsidRPr="00A018F1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FB5" w:rsidRDefault="00336FB5">
      <w:r>
        <w:separator/>
      </w:r>
    </w:p>
  </w:footnote>
  <w:footnote w:type="continuationSeparator" w:id="0">
    <w:p w:rsidR="00336FB5" w:rsidRDefault="00336F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0372F" w:rsidP="00650C08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proofErr w:type="gramStart"/>
          <w:r>
            <w:t>n</w:t>
          </w:r>
          <w:proofErr w:type="gramEnd"/>
          <w:r>
            <w:t>-Educa</w:t>
          </w:r>
          <w:proofErr w:type="spell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  <w:r w:rsidR="0060372F">
            <w:t xml:space="preserve"> – Elaboração</w:t>
          </w:r>
        </w:p>
      </w:tc>
      <w:tc>
        <w:tcPr>
          <w:tcW w:w="3179" w:type="dxa"/>
        </w:tcPr>
        <w:p w:rsidR="0095311D" w:rsidRDefault="0095311D" w:rsidP="0060372F">
          <w:r>
            <w:t xml:space="preserve">  Data:</w:t>
          </w:r>
          <w:proofErr w:type="gramStart"/>
          <w:r>
            <w:t xml:space="preserve">  </w:t>
          </w:r>
          <w:proofErr w:type="gramEnd"/>
          <w:r w:rsidR="0060372F">
            <w:t>11/10</w:t>
          </w:r>
          <w:r w:rsidR="00650C08">
            <w:t>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E572B2"/>
    <w:multiLevelType w:val="hybridMultilevel"/>
    <w:tmpl w:val="1BC6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1271E85"/>
    <w:multiLevelType w:val="hybridMultilevel"/>
    <w:tmpl w:val="37AC4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42E0E85"/>
    <w:multiLevelType w:val="hybridMultilevel"/>
    <w:tmpl w:val="7E04E7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2D059CF"/>
    <w:multiLevelType w:val="hybridMultilevel"/>
    <w:tmpl w:val="7E50410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7"/>
  </w:num>
  <w:num w:numId="5">
    <w:abstractNumId w:val="29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4"/>
  </w:num>
  <w:num w:numId="11">
    <w:abstractNumId w:val="18"/>
  </w:num>
  <w:num w:numId="12">
    <w:abstractNumId w:val="15"/>
  </w:num>
  <w:num w:numId="13">
    <w:abstractNumId w:val="35"/>
  </w:num>
  <w:num w:numId="14">
    <w:abstractNumId w:val="14"/>
  </w:num>
  <w:num w:numId="15">
    <w:abstractNumId w:val="8"/>
  </w:num>
  <w:num w:numId="16">
    <w:abstractNumId w:val="34"/>
  </w:num>
  <w:num w:numId="17">
    <w:abstractNumId w:val="24"/>
  </w:num>
  <w:num w:numId="18">
    <w:abstractNumId w:val="11"/>
  </w:num>
  <w:num w:numId="19">
    <w:abstractNumId w:val="20"/>
  </w:num>
  <w:num w:numId="20">
    <w:abstractNumId w:val="13"/>
  </w:num>
  <w:num w:numId="21">
    <w:abstractNumId w:val="33"/>
  </w:num>
  <w:num w:numId="22">
    <w:abstractNumId w:val="22"/>
  </w:num>
  <w:num w:numId="23">
    <w:abstractNumId w:val="28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30"/>
  </w:num>
  <w:num w:numId="30">
    <w:abstractNumId w:val="23"/>
  </w:num>
  <w:num w:numId="31">
    <w:abstractNumId w:val="25"/>
  </w:num>
  <w:num w:numId="32">
    <w:abstractNumId w:val="9"/>
  </w:num>
  <w:num w:numId="33">
    <w:abstractNumId w:val="21"/>
  </w:num>
  <w:num w:numId="34">
    <w:abstractNumId w:val="5"/>
  </w:num>
  <w:num w:numId="35">
    <w:abstractNumId w:val="12"/>
  </w:num>
  <w:num w:numId="3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6"/>
  </w:num>
  <w:num w:numId="39">
    <w:abstractNumId w:val="27"/>
  </w:num>
  <w:num w:numId="40">
    <w:abstractNumId w:val="7"/>
  </w:num>
  <w:num w:numId="41">
    <w:abstractNumId w:val="3"/>
  </w:num>
  <w:num w:numId="42">
    <w:abstractNumId w:val="10"/>
  </w:num>
  <w:num w:numId="4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E1E"/>
    <w:rsid w:val="00034645"/>
    <w:rsid w:val="00042769"/>
    <w:rsid w:val="000433D4"/>
    <w:rsid w:val="00100D5A"/>
    <w:rsid w:val="001177DE"/>
    <w:rsid w:val="001A331C"/>
    <w:rsid w:val="001C5B20"/>
    <w:rsid w:val="00271657"/>
    <w:rsid w:val="00271CBB"/>
    <w:rsid w:val="0030214E"/>
    <w:rsid w:val="00336FB5"/>
    <w:rsid w:val="00432A2A"/>
    <w:rsid w:val="00435048"/>
    <w:rsid w:val="00455445"/>
    <w:rsid w:val="004901D6"/>
    <w:rsid w:val="004A07F0"/>
    <w:rsid w:val="004E4E2B"/>
    <w:rsid w:val="0056790B"/>
    <w:rsid w:val="005C6E4D"/>
    <w:rsid w:val="005D5CFE"/>
    <w:rsid w:val="005E24A3"/>
    <w:rsid w:val="0060372F"/>
    <w:rsid w:val="00613E43"/>
    <w:rsid w:val="00621959"/>
    <w:rsid w:val="00650C08"/>
    <w:rsid w:val="0066158A"/>
    <w:rsid w:val="00682657"/>
    <w:rsid w:val="006F1A7B"/>
    <w:rsid w:val="006F4792"/>
    <w:rsid w:val="00716FF1"/>
    <w:rsid w:val="00751041"/>
    <w:rsid w:val="007B6F84"/>
    <w:rsid w:val="007D6974"/>
    <w:rsid w:val="007E6E8A"/>
    <w:rsid w:val="009310F6"/>
    <w:rsid w:val="0095311D"/>
    <w:rsid w:val="00984653"/>
    <w:rsid w:val="00985296"/>
    <w:rsid w:val="00993DB8"/>
    <w:rsid w:val="009E2420"/>
    <w:rsid w:val="009E308F"/>
    <w:rsid w:val="00A018F1"/>
    <w:rsid w:val="00A127F1"/>
    <w:rsid w:val="00A36CD0"/>
    <w:rsid w:val="00B0175C"/>
    <w:rsid w:val="00B0208A"/>
    <w:rsid w:val="00B20A98"/>
    <w:rsid w:val="00B46D12"/>
    <w:rsid w:val="00C21148"/>
    <w:rsid w:val="00C549B6"/>
    <w:rsid w:val="00C60E1E"/>
    <w:rsid w:val="00C64741"/>
    <w:rsid w:val="00C879F6"/>
    <w:rsid w:val="00D67121"/>
    <w:rsid w:val="00DB409D"/>
    <w:rsid w:val="00DB51B4"/>
    <w:rsid w:val="00E30B18"/>
    <w:rsid w:val="00EC6BE7"/>
    <w:rsid w:val="00ED0FF2"/>
    <w:rsid w:val="00F13BE7"/>
    <w:rsid w:val="00F14E64"/>
    <w:rsid w:val="00F6558A"/>
    <w:rsid w:val="00F8546E"/>
    <w:rsid w:val="00FD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445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455445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55445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55445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5544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5544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5544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5544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5544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5544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5544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5544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5544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455445"/>
    <w:pPr>
      <w:ind w:left="900" w:hanging="900"/>
    </w:pPr>
  </w:style>
  <w:style w:type="paragraph" w:styleId="Sumrio1">
    <w:name w:val="toc 1"/>
    <w:basedOn w:val="Normal"/>
    <w:next w:val="Normal"/>
    <w:semiHidden/>
    <w:rsid w:val="0045544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45544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45544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45544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5544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55445"/>
  </w:style>
  <w:style w:type="paragraph" w:customStyle="1" w:styleId="Bullet1">
    <w:name w:val="Bullet1"/>
    <w:basedOn w:val="Normal"/>
    <w:rsid w:val="00455445"/>
    <w:pPr>
      <w:ind w:left="720" w:hanging="432"/>
    </w:pPr>
  </w:style>
  <w:style w:type="paragraph" w:customStyle="1" w:styleId="Bullet2">
    <w:name w:val="Bullet2"/>
    <w:basedOn w:val="Normal"/>
    <w:rsid w:val="0045544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455445"/>
    <w:pPr>
      <w:keepLines/>
      <w:spacing w:after="120"/>
    </w:pPr>
  </w:style>
  <w:style w:type="paragraph" w:styleId="Corpodetexto">
    <w:name w:val="Body Text"/>
    <w:basedOn w:val="Normal"/>
    <w:semiHidden/>
    <w:rsid w:val="00455445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45544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45544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5544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5544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5544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5544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5544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455445"/>
    <w:pPr>
      <w:ind w:left="600"/>
    </w:pPr>
  </w:style>
  <w:style w:type="paragraph" w:styleId="Sumrio5">
    <w:name w:val="toc 5"/>
    <w:basedOn w:val="Normal"/>
    <w:next w:val="Normal"/>
    <w:autoRedefine/>
    <w:semiHidden/>
    <w:rsid w:val="00455445"/>
    <w:pPr>
      <w:ind w:left="800"/>
    </w:pPr>
  </w:style>
  <w:style w:type="paragraph" w:styleId="Sumrio6">
    <w:name w:val="toc 6"/>
    <w:basedOn w:val="Normal"/>
    <w:next w:val="Normal"/>
    <w:autoRedefine/>
    <w:semiHidden/>
    <w:rsid w:val="00455445"/>
    <w:pPr>
      <w:ind w:left="1000"/>
    </w:pPr>
  </w:style>
  <w:style w:type="paragraph" w:styleId="Sumrio7">
    <w:name w:val="toc 7"/>
    <w:basedOn w:val="Normal"/>
    <w:next w:val="Normal"/>
    <w:autoRedefine/>
    <w:semiHidden/>
    <w:rsid w:val="00455445"/>
    <w:pPr>
      <w:ind w:left="1200"/>
    </w:pPr>
  </w:style>
  <w:style w:type="paragraph" w:styleId="Sumrio8">
    <w:name w:val="toc 8"/>
    <w:basedOn w:val="Normal"/>
    <w:next w:val="Normal"/>
    <w:autoRedefine/>
    <w:semiHidden/>
    <w:rsid w:val="00455445"/>
    <w:pPr>
      <w:ind w:left="1400"/>
    </w:pPr>
  </w:style>
  <w:style w:type="paragraph" w:styleId="Sumrio9">
    <w:name w:val="toc 9"/>
    <w:basedOn w:val="Normal"/>
    <w:next w:val="Normal"/>
    <w:autoRedefine/>
    <w:semiHidden/>
    <w:rsid w:val="00455445"/>
    <w:pPr>
      <w:ind w:left="1600"/>
    </w:pPr>
  </w:style>
  <w:style w:type="paragraph" w:styleId="Corpodetexto2">
    <w:name w:val="Body Text 2"/>
    <w:basedOn w:val="Normal"/>
    <w:semiHidden/>
    <w:rsid w:val="00455445"/>
    <w:rPr>
      <w:i/>
      <w:color w:val="0000FF"/>
    </w:rPr>
  </w:style>
  <w:style w:type="paragraph" w:styleId="Recuodecorpodetexto">
    <w:name w:val="Body Text Indent"/>
    <w:basedOn w:val="Normal"/>
    <w:semiHidden/>
    <w:rsid w:val="0045544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5544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5544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455445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455445"/>
    <w:rPr>
      <w:color w:val="0000FF"/>
      <w:u w:val="single"/>
    </w:rPr>
  </w:style>
  <w:style w:type="paragraph" w:customStyle="1" w:styleId="infoblue0">
    <w:name w:val="infoblue"/>
    <w:basedOn w:val="Normal"/>
    <w:rsid w:val="00455445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455445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455445"/>
    <w:rPr>
      <w:sz w:val="16"/>
      <w:szCs w:val="16"/>
    </w:rPr>
  </w:style>
  <w:style w:type="paragraph" w:styleId="Textodecomentrio">
    <w:name w:val="annotation text"/>
    <w:basedOn w:val="Normal"/>
    <w:semiHidden/>
    <w:rsid w:val="00455445"/>
  </w:style>
  <w:style w:type="paragraph" w:customStyle="1" w:styleId="CommentSubject">
    <w:name w:val="Comment Subject"/>
    <w:basedOn w:val="Textodecomentrio"/>
    <w:next w:val="Textodecomentrio"/>
    <w:semiHidden/>
    <w:rsid w:val="00455445"/>
    <w:rPr>
      <w:b/>
      <w:bCs/>
    </w:rPr>
  </w:style>
  <w:style w:type="paragraph" w:customStyle="1" w:styleId="InfoBluelistitem">
    <w:name w:val="InfoBlue list item"/>
    <w:basedOn w:val="InfoBlue"/>
    <w:rsid w:val="00455445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418</TotalTime>
  <Pages>3</Pages>
  <Words>473</Words>
  <Characters>2557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Junior</cp:lastModifiedBy>
  <cp:revision>9</cp:revision>
  <cp:lastPrinted>2014-08-18T21:53:00Z</cp:lastPrinted>
  <dcterms:created xsi:type="dcterms:W3CDTF">2014-09-15T17:56:00Z</dcterms:created>
  <dcterms:modified xsi:type="dcterms:W3CDTF">2014-10-11T18:01:00Z</dcterms:modified>
</cp:coreProperties>
</file>