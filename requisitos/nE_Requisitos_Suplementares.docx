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D1" w:rsidRDefault="008D53CA" w:rsidP="002D7260">
      <w:pPr>
        <w:pStyle w:val="Ttulo"/>
      </w:pPr>
      <w:proofErr w:type="spellStart"/>
      <w:proofErr w:type="gramStart"/>
      <w:r>
        <w:t>n</w:t>
      </w:r>
      <w:proofErr w:type="gramEnd"/>
      <w:r>
        <w:t>-Educa</w:t>
      </w:r>
      <w:proofErr w:type="spellEnd"/>
    </w:p>
    <w:p w:rsidR="00E004D1" w:rsidRDefault="00E004D1" w:rsidP="002D7260">
      <w:pPr>
        <w:pStyle w:val="Ttulo"/>
      </w:pPr>
      <w:r>
        <w:t xml:space="preserve">Especificação de Requisitos </w:t>
      </w:r>
      <w:proofErr w:type="spellStart"/>
      <w:r>
        <w:t>Não-Funcionais</w:t>
      </w:r>
      <w:proofErr w:type="spellEnd"/>
    </w:p>
    <w:p w:rsidR="008D53CA" w:rsidRDefault="008D53CA" w:rsidP="002D7260">
      <w:pPr>
        <w:jc w:val="both"/>
      </w:pPr>
    </w:p>
    <w:p w:rsidR="008D53CA" w:rsidRPr="008D53CA" w:rsidRDefault="008D53CA" w:rsidP="002D7260">
      <w:pPr>
        <w:jc w:val="both"/>
      </w:pPr>
    </w:p>
    <w:p w:rsidR="00E004D1" w:rsidRDefault="00E004D1" w:rsidP="002D7260">
      <w:pPr>
        <w:pStyle w:val="Ttulo1"/>
        <w:jc w:val="both"/>
      </w:pPr>
      <w:bookmarkStart w:id="0" w:name="_Toc436203377"/>
      <w:bookmarkStart w:id="1" w:name="_Toc452813577"/>
      <w:r>
        <w:t>Introdução</w:t>
      </w:r>
    </w:p>
    <w:p w:rsidR="008D53CA" w:rsidRPr="008D53CA" w:rsidRDefault="008D53CA" w:rsidP="002D7260">
      <w:pPr>
        <w:ind w:firstLine="720"/>
        <w:jc w:val="both"/>
      </w:pPr>
      <w:r>
        <w:t>Definição dos Requisitos de atributos de qualidade do sistema necessários que envolvem o desempenho, usabilidade e confiabilidade dentre outro.</w:t>
      </w:r>
    </w:p>
    <w:bookmarkEnd w:id="0"/>
    <w:bookmarkEnd w:id="1"/>
    <w:p w:rsidR="00E004D1" w:rsidRDefault="00E004D1" w:rsidP="002D7260">
      <w:pPr>
        <w:pStyle w:val="Ttulo1"/>
        <w:jc w:val="both"/>
      </w:pPr>
      <w:r>
        <w:t xml:space="preserve">Requisitos </w:t>
      </w:r>
      <w:proofErr w:type="spellStart"/>
      <w:r>
        <w:t>Não-Funcionais</w:t>
      </w:r>
      <w:proofErr w:type="spellEnd"/>
    </w:p>
    <w:p w:rsidR="008D53CA" w:rsidRDefault="008D53CA" w:rsidP="002D7260">
      <w:pPr>
        <w:jc w:val="both"/>
      </w:pPr>
    </w:p>
    <w:p w:rsidR="008D53CA" w:rsidRDefault="008D53CA" w:rsidP="002D7260">
      <w:pPr>
        <w:jc w:val="both"/>
      </w:pPr>
    </w:p>
    <w:p w:rsidR="008D53CA" w:rsidRDefault="008D53CA" w:rsidP="002D7260">
      <w:pPr>
        <w:numPr>
          <w:ilvl w:val="0"/>
          <w:numId w:val="24"/>
        </w:numPr>
        <w:jc w:val="both"/>
      </w:pPr>
      <w:r w:rsidRPr="008D53CA">
        <w:t>Acesso simultâneo de mais de 1000 usuários</w:t>
      </w:r>
    </w:p>
    <w:p w:rsidR="008D53CA" w:rsidRDefault="008D53CA" w:rsidP="002D7260">
      <w:pPr>
        <w:numPr>
          <w:ilvl w:val="0"/>
          <w:numId w:val="24"/>
        </w:numPr>
        <w:jc w:val="both"/>
      </w:pPr>
      <w:r>
        <w:t>Disponibilidade de 90%</w:t>
      </w:r>
    </w:p>
    <w:p w:rsidR="008D53CA" w:rsidRDefault="008D53CA" w:rsidP="002D7260">
      <w:pPr>
        <w:numPr>
          <w:ilvl w:val="0"/>
          <w:numId w:val="24"/>
        </w:numPr>
        <w:jc w:val="both"/>
      </w:pPr>
      <w:r>
        <w:t xml:space="preserve">Garantir a Integridade dos Dados contra ataques de </w:t>
      </w:r>
      <w:r w:rsidR="00AA5010">
        <w:t>ataques Maliciosos (S</w:t>
      </w:r>
      <w:r w:rsidR="00D96256">
        <w:t>e</w:t>
      </w:r>
      <w:r w:rsidR="00AA5010">
        <w:t>gurança)</w:t>
      </w:r>
    </w:p>
    <w:p w:rsidR="008D53CA" w:rsidRPr="00AA5010" w:rsidRDefault="00AA5010" w:rsidP="002D7260">
      <w:pPr>
        <w:numPr>
          <w:ilvl w:val="0"/>
          <w:numId w:val="24"/>
        </w:numPr>
        <w:jc w:val="both"/>
      </w:pPr>
      <w:r w:rsidRPr="00AA5010">
        <w:t xml:space="preserve">Suporte aos Browsers: Internet Explorer 11 ou superior; Mozilla Firefox 28.0 ou superior; Google </w:t>
      </w:r>
      <w:proofErr w:type="spellStart"/>
      <w:r w:rsidRPr="00AA5010">
        <w:t>chrome</w:t>
      </w:r>
      <w:proofErr w:type="spellEnd"/>
      <w:r w:rsidRPr="00AA5010">
        <w:t xml:space="preserve"> 36.0 ou super</w:t>
      </w:r>
      <w:r>
        <w:t xml:space="preserve">ior; Apple </w:t>
      </w:r>
      <w:proofErr w:type="spellStart"/>
      <w:r>
        <w:t>Safari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 ou superior. </w:t>
      </w:r>
    </w:p>
    <w:p w:rsidR="008D53CA" w:rsidRDefault="008D53CA" w:rsidP="002D7260">
      <w:pPr>
        <w:jc w:val="both"/>
      </w:pPr>
    </w:p>
    <w:p w:rsidR="008D53CA" w:rsidRPr="008D53CA" w:rsidRDefault="008D53CA" w:rsidP="002D7260">
      <w:pPr>
        <w:jc w:val="both"/>
      </w:pPr>
    </w:p>
    <w:p w:rsidR="00E004D1" w:rsidRDefault="00E004D1" w:rsidP="002D7260">
      <w:pPr>
        <w:pStyle w:val="Ttulo1"/>
        <w:jc w:val="both"/>
      </w:pPr>
      <w:r w:rsidRPr="008D53CA">
        <w:t>Padrões de Qualidade do Sistema</w:t>
      </w:r>
    </w:p>
    <w:p w:rsidR="00AA5010" w:rsidRPr="00AA5010" w:rsidRDefault="00AA5010" w:rsidP="002D7260">
      <w:pPr>
        <w:jc w:val="both"/>
      </w:pPr>
    </w:p>
    <w:p w:rsidR="00E004D1" w:rsidRDefault="00E004D1" w:rsidP="002D7260">
      <w:pPr>
        <w:pStyle w:val="Ttulo2"/>
        <w:jc w:val="both"/>
      </w:pPr>
      <w:r>
        <w:t>Usabilidade</w:t>
      </w:r>
    </w:p>
    <w:p w:rsidR="00D27B30" w:rsidRDefault="00D27B30" w:rsidP="002D7260">
      <w:pPr>
        <w:numPr>
          <w:ilvl w:val="0"/>
          <w:numId w:val="26"/>
        </w:numPr>
        <w:jc w:val="both"/>
      </w:pPr>
      <w:r>
        <w:t xml:space="preserve">Sistema de fácil manipulação, com telas intuitivas seguindo as </w:t>
      </w:r>
      <w:proofErr w:type="gramStart"/>
      <w:r>
        <w:t>7</w:t>
      </w:r>
      <w:proofErr w:type="gramEnd"/>
      <w:r>
        <w:t xml:space="preserve"> Diretrizes de </w:t>
      </w:r>
      <w:r w:rsidR="00F06C08">
        <w:t>Usabilidade contida no</w:t>
      </w:r>
      <w:r>
        <w:t xml:space="preserve"> Padr</w:t>
      </w:r>
      <w:r w:rsidR="00F06C08">
        <w:t xml:space="preserve">ão </w:t>
      </w:r>
      <w:r>
        <w:t xml:space="preserve"> Web</w:t>
      </w:r>
      <w:r w:rsidR="00F06C08">
        <w:t xml:space="preserve"> do Governo eletrônico</w:t>
      </w:r>
      <w:r w:rsidR="00E60AAE">
        <w:t xml:space="preserve"> </w:t>
      </w:r>
      <w:proofErr w:type="spellStart"/>
      <w:r w:rsidR="00E60AAE">
        <w:t>e-PWG</w:t>
      </w:r>
      <w:proofErr w:type="spellEnd"/>
      <w:r w:rsidR="00F06C08">
        <w:t>.</w:t>
      </w:r>
      <w:r>
        <w:t xml:space="preserve"> </w:t>
      </w:r>
    </w:p>
    <w:p w:rsidR="00D27B30" w:rsidRPr="00D27B30" w:rsidRDefault="00D27B30" w:rsidP="002D7260">
      <w:pPr>
        <w:jc w:val="both"/>
      </w:pPr>
    </w:p>
    <w:p w:rsidR="00E004D1" w:rsidRDefault="00E004D1" w:rsidP="002D7260">
      <w:pPr>
        <w:pStyle w:val="Ttulo2"/>
        <w:jc w:val="both"/>
      </w:pPr>
      <w:r>
        <w:t>Confiabilidade</w:t>
      </w:r>
    </w:p>
    <w:p w:rsidR="00AA5010" w:rsidRDefault="00AA5010" w:rsidP="002D7260">
      <w:pPr>
        <w:jc w:val="both"/>
      </w:pPr>
    </w:p>
    <w:p w:rsidR="00AA5010" w:rsidRDefault="00E60AAE" w:rsidP="002D7260">
      <w:pPr>
        <w:numPr>
          <w:ilvl w:val="0"/>
          <w:numId w:val="25"/>
        </w:numPr>
        <w:jc w:val="both"/>
      </w:pPr>
      <w:r>
        <w:t xml:space="preserve">O Sistema recarregará o servidor de aplicação após </w:t>
      </w:r>
      <w:proofErr w:type="spellStart"/>
      <w:r>
        <w:t>10s</w:t>
      </w:r>
      <w:proofErr w:type="spellEnd"/>
      <w:r>
        <w:t xml:space="preserve"> da recuperação de uma falha.</w:t>
      </w:r>
    </w:p>
    <w:p w:rsidR="00E60AAE" w:rsidRPr="00AA5010" w:rsidRDefault="00E60AAE" w:rsidP="002D7260">
      <w:pPr>
        <w:ind w:left="360"/>
        <w:jc w:val="both"/>
      </w:pPr>
    </w:p>
    <w:p w:rsidR="00E004D1" w:rsidRDefault="00E004D1" w:rsidP="002D7260">
      <w:pPr>
        <w:pStyle w:val="Ttulo2"/>
        <w:jc w:val="both"/>
      </w:pPr>
      <w:proofErr w:type="gramStart"/>
      <w:r>
        <w:t>Performance</w:t>
      </w:r>
      <w:proofErr w:type="gramEnd"/>
    </w:p>
    <w:p w:rsidR="00F06C08" w:rsidRDefault="00F06C08" w:rsidP="002D7260">
      <w:pPr>
        <w:numPr>
          <w:ilvl w:val="0"/>
          <w:numId w:val="25"/>
        </w:numPr>
        <w:jc w:val="both"/>
      </w:pPr>
      <w:r>
        <w:t xml:space="preserve">Com a internet do usuário funcionando perfeitamente numa velocidade mínima de </w:t>
      </w:r>
      <w:proofErr w:type="spellStart"/>
      <w:r>
        <w:t>1M</w:t>
      </w:r>
      <w:proofErr w:type="spellEnd"/>
      <w:r>
        <w:t xml:space="preserve">, o sistema iniciará entorno de no máximo </w:t>
      </w:r>
      <w:proofErr w:type="spellStart"/>
      <w:r>
        <w:t>6s</w:t>
      </w:r>
      <w:proofErr w:type="spellEnd"/>
      <w:r>
        <w:t xml:space="preserve"> </w:t>
      </w:r>
      <w:r w:rsidR="003C59FF">
        <w:t xml:space="preserve">e realizará o shutdown em </w:t>
      </w:r>
      <w:proofErr w:type="spellStart"/>
      <w:r w:rsidR="003C59FF">
        <w:t>6s</w:t>
      </w:r>
      <w:proofErr w:type="spellEnd"/>
      <w:r w:rsidR="003C59FF">
        <w:t>.</w:t>
      </w:r>
    </w:p>
    <w:p w:rsidR="003C59FF" w:rsidRPr="00F06C08" w:rsidRDefault="003C59FF" w:rsidP="002D7260">
      <w:pPr>
        <w:numPr>
          <w:ilvl w:val="0"/>
          <w:numId w:val="25"/>
        </w:numPr>
        <w:jc w:val="both"/>
      </w:pPr>
      <w:r>
        <w:t xml:space="preserve">Sistema terá o tempo máximo de </w:t>
      </w:r>
      <w:r w:rsidR="00EF7075">
        <w:t>resposta de carregamento de telas</w:t>
      </w:r>
      <w:r>
        <w:t xml:space="preserve"> de no máximo 1,5s.</w:t>
      </w:r>
    </w:p>
    <w:p w:rsidR="00E004D1" w:rsidRDefault="00E004D1" w:rsidP="002D7260">
      <w:pPr>
        <w:pStyle w:val="Ttulo2"/>
        <w:jc w:val="both"/>
      </w:pPr>
      <w:proofErr w:type="spellStart"/>
      <w:r>
        <w:t>Suportabilidade</w:t>
      </w:r>
      <w:proofErr w:type="spellEnd"/>
    </w:p>
    <w:p w:rsidR="003C59FF" w:rsidRPr="003C59FF" w:rsidRDefault="00F260FF" w:rsidP="002D7260">
      <w:pPr>
        <w:numPr>
          <w:ilvl w:val="0"/>
          <w:numId w:val="27"/>
        </w:numPr>
        <w:jc w:val="both"/>
      </w:pPr>
      <w:proofErr w:type="gramStart"/>
      <w:r>
        <w:t>Após</w:t>
      </w:r>
      <w:proofErr w:type="gramEnd"/>
      <w:r>
        <w:t xml:space="preserve"> instal</w:t>
      </w:r>
      <w:r w:rsidR="00B36ED5">
        <w:t xml:space="preserve">ado as atualizações serão realizadas nos finais de semana com duração máxima de </w:t>
      </w:r>
      <w:proofErr w:type="spellStart"/>
      <w:r w:rsidR="00B36ED5">
        <w:t>8h</w:t>
      </w:r>
      <w:proofErr w:type="spellEnd"/>
      <w:r>
        <w:t>.</w:t>
      </w:r>
    </w:p>
    <w:p w:rsidR="00E004D1" w:rsidRDefault="00E004D1" w:rsidP="002D7260">
      <w:pPr>
        <w:pStyle w:val="Ttulo1"/>
        <w:jc w:val="both"/>
      </w:pPr>
      <w:r>
        <w:t>Interfaces do Sistema</w:t>
      </w:r>
    </w:p>
    <w:p w:rsidR="00E004D1" w:rsidRDefault="00E004D1" w:rsidP="002D7260">
      <w:pPr>
        <w:pStyle w:val="Ttulo2"/>
        <w:jc w:val="both"/>
      </w:pPr>
      <w:bookmarkStart w:id="2" w:name="_Toc492960772"/>
      <w:r>
        <w:t>Interfaces para Sistemas Externos ou Dispositivos</w:t>
      </w:r>
      <w:bookmarkEnd w:id="2"/>
    </w:p>
    <w:p w:rsidR="00E004D1" w:rsidRDefault="00E004D1" w:rsidP="002D7260">
      <w:pPr>
        <w:pStyle w:val="Ttulo3"/>
        <w:jc w:val="both"/>
      </w:pPr>
      <w:bookmarkStart w:id="3" w:name="_Toc492960771"/>
      <w:r>
        <w:t xml:space="preserve">Interfaces de Hardware </w:t>
      </w:r>
      <w:bookmarkEnd w:id="3"/>
    </w:p>
    <w:p w:rsidR="002410E7" w:rsidRPr="002410E7" w:rsidRDefault="002410E7" w:rsidP="002D7260">
      <w:pPr>
        <w:pStyle w:val="PargrafodaLista"/>
        <w:numPr>
          <w:ilvl w:val="0"/>
          <w:numId w:val="27"/>
        </w:numPr>
        <w:jc w:val="both"/>
      </w:pPr>
      <w:r>
        <w:t>A interface será feita através do código criado</w:t>
      </w:r>
      <w:r w:rsidR="00B36ED5">
        <w:t xml:space="preserve"> em</w:t>
      </w:r>
      <w:r>
        <w:t xml:space="preserve"> </w:t>
      </w:r>
      <w:proofErr w:type="spellStart"/>
      <w:r>
        <w:t>PHP</w:t>
      </w:r>
      <w:proofErr w:type="spellEnd"/>
      <w:r>
        <w:t xml:space="preserve"> é colocado no servidor</w:t>
      </w:r>
      <w:r w:rsidR="00B36ED5">
        <w:t xml:space="preserve"> Apache</w:t>
      </w:r>
      <w:r>
        <w:t xml:space="preserve"> e o mesmo fará</w:t>
      </w:r>
      <w:r w:rsidR="00B36ED5">
        <w:t xml:space="preserve"> a interface com o Hardware do servidor.</w:t>
      </w:r>
      <w:r>
        <w:t xml:space="preserve"> </w:t>
      </w:r>
    </w:p>
    <w:p w:rsidR="00E004D1" w:rsidRDefault="00E004D1" w:rsidP="002D7260">
      <w:pPr>
        <w:pStyle w:val="Ttulo1"/>
        <w:jc w:val="both"/>
      </w:pPr>
      <w:bookmarkStart w:id="4" w:name="_Toc492960765"/>
      <w:r>
        <w:t>Restrições do Sistema</w:t>
      </w:r>
      <w:bookmarkEnd w:id="4"/>
    </w:p>
    <w:p w:rsidR="00D93367" w:rsidRDefault="00D93367" w:rsidP="002D7260">
      <w:pPr>
        <w:numPr>
          <w:ilvl w:val="0"/>
          <w:numId w:val="25"/>
        </w:numPr>
        <w:jc w:val="both"/>
      </w:pPr>
      <w:r>
        <w:t>O Custo do projeto não deve</w:t>
      </w:r>
      <w:r w:rsidR="00D96256">
        <w:t>rá</w:t>
      </w:r>
      <w:r>
        <w:t xml:space="preserve"> ultrapassa </w:t>
      </w:r>
      <w:r w:rsidR="00D96256">
        <w:t>os 60% do valor de orçamento.</w:t>
      </w:r>
    </w:p>
    <w:p w:rsidR="00D96256" w:rsidRDefault="00D96256" w:rsidP="002D7260">
      <w:pPr>
        <w:numPr>
          <w:ilvl w:val="0"/>
          <w:numId w:val="25"/>
        </w:numPr>
        <w:jc w:val="both"/>
      </w:pPr>
      <w:r>
        <w:t>O projeto será desenvolvido em</w:t>
      </w:r>
      <w:r w:rsidR="002410E7">
        <w:t xml:space="preserve"> linguagem</w:t>
      </w:r>
      <w:proofErr w:type="gramStart"/>
      <w:r w:rsidR="002410E7">
        <w:t xml:space="preserve"> </w:t>
      </w:r>
      <w:r>
        <w:t xml:space="preserve"> </w:t>
      </w:r>
      <w:proofErr w:type="spellStart"/>
      <w:proofErr w:type="gramEnd"/>
      <w:r>
        <w:t>PHP</w:t>
      </w:r>
      <w:proofErr w:type="spellEnd"/>
      <w:r w:rsidR="002410E7">
        <w:t xml:space="preserve"> Banco de dados </w:t>
      </w:r>
      <w:proofErr w:type="spellStart"/>
      <w:r w:rsidR="002410E7">
        <w:t>MySQL</w:t>
      </w:r>
      <w:proofErr w:type="spellEnd"/>
      <w:r>
        <w:t>.</w:t>
      </w:r>
    </w:p>
    <w:p w:rsidR="00D96256" w:rsidRPr="00D93367" w:rsidRDefault="00D96256" w:rsidP="002D7260">
      <w:pPr>
        <w:numPr>
          <w:ilvl w:val="0"/>
          <w:numId w:val="25"/>
        </w:numPr>
        <w:jc w:val="both"/>
      </w:pPr>
      <w:r>
        <w:t>Desenvolvimento na plataforma WEB.</w:t>
      </w:r>
    </w:p>
    <w:p w:rsidR="00A24846" w:rsidRPr="008D53CA" w:rsidRDefault="00A24846" w:rsidP="002D7260">
      <w:pPr>
        <w:jc w:val="both"/>
      </w:pPr>
    </w:p>
    <w:sectPr w:rsidR="00A24846" w:rsidRPr="008D53CA" w:rsidSect="0088184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131" w:rsidRDefault="00F36131">
      <w:r>
        <w:separator/>
      </w:r>
    </w:p>
  </w:endnote>
  <w:endnote w:type="continuationSeparator" w:id="0">
    <w:p w:rsidR="00F36131" w:rsidRDefault="00F36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004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D823BC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E004D1" w:rsidP="00D823BC">
          <w:pPr>
            <w:jc w:val="center"/>
          </w:pPr>
          <w:r>
            <w:sym w:font="Symbol" w:char="F0D3"/>
          </w:r>
          <w:proofErr w:type="spellStart"/>
          <w:proofErr w:type="gramStart"/>
          <w:r w:rsidR="00D823BC">
            <w:t>MeuProjeto</w:t>
          </w:r>
          <w:proofErr w:type="spellEnd"/>
          <w:proofErr w:type="gramEnd"/>
          <w:r w:rsidR="00D823BC">
            <w:t>.net</w:t>
          </w:r>
          <w:r>
            <w:t xml:space="preserve">, </w:t>
          </w:r>
          <w:fldSimple w:instr=" DATE \@ &quot;yyyy&quot; ">
            <w:r w:rsidR="00E60AAE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A24846">
          <w:pPr>
            <w:jc w:val="right"/>
          </w:pPr>
          <w:r>
            <w:t>Página</w:t>
          </w:r>
          <w:r w:rsidR="00E004D1">
            <w:t xml:space="preserve"> </w:t>
          </w:r>
          <w:r w:rsidR="00881845">
            <w:rPr>
              <w:rStyle w:val="Nmerodepgina"/>
            </w:rPr>
            <w:fldChar w:fldCharType="begin"/>
          </w:r>
          <w:r w:rsidR="00E004D1">
            <w:rPr>
              <w:rStyle w:val="Nmerodepgina"/>
            </w:rPr>
            <w:instrText xml:space="preserve"> PAGE </w:instrText>
          </w:r>
          <w:r w:rsidR="00881845">
            <w:rPr>
              <w:rStyle w:val="Nmerodepgina"/>
            </w:rPr>
            <w:fldChar w:fldCharType="separate"/>
          </w:r>
          <w:r w:rsidR="002D7260">
            <w:rPr>
              <w:rStyle w:val="Nmerodepgina"/>
              <w:noProof/>
            </w:rPr>
            <w:t>1</w:t>
          </w:r>
          <w:r w:rsidR="00881845">
            <w:rPr>
              <w:rStyle w:val="Nmerodepgina"/>
            </w:rPr>
            <w:fldChar w:fldCharType="end"/>
          </w:r>
        </w:p>
      </w:tc>
    </w:tr>
  </w:tbl>
  <w:p w:rsidR="00E004D1" w:rsidRDefault="00E004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131" w:rsidRDefault="00F36131">
      <w:r>
        <w:separator/>
      </w:r>
    </w:p>
  </w:footnote>
  <w:footnote w:type="continuationSeparator" w:id="0">
    <w:p w:rsidR="00F36131" w:rsidRDefault="00F36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004D1">
      <w:tc>
        <w:tcPr>
          <w:tcW w:w="6379" w:type="dxa"/>
        </w:tcPr>
        <w:p w:rsidR="00E004D1" w:rsidRDefault="008D53CA" w:rsidP="008D53CA">
          <w:proofErr w:type="spellStart"/>
          <w:proofErr w:type="gramStart"/>
          <w:r>
            <w:rPr>
              <w:b/>
            </w:rPr>
            <w:t>n</w:t>
          </w:r>
          <w:proofErr w:type="gramEnd"/>
          <w:r>
            <w:rPr>
              <w:b/>
            </w:rPr>
            <w:t>-Educa</w:t>
          </w:r>
          <w:proofErr w:type="spellEnd"/>
        </w:p>
      </w:tc>
      <w:tc>
        <w:tcPr>
          <w:tcW w:w="3179" w:type="dxa"/>
        </w:tcPr>
        <w:p w:rsidR="00E004D1" w:rsidRDefault="00E004D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004D1">
      <w:tc>
        <w:tcPr>
          <w:tcW w:w="6379" w:type="dxa"/>
        </w:tcPr>
        <w:p w:rsidR="00E004D1" w:rsidRDefault="00E004D1">
          <w:r>
            <w:t>Especificação de Requisitos Suplementares</w:t>
          </w:r>
        </w:p>
      </w:tc>
      <w:tc>
        <w:tcPr>
          <w:tcW w:w="3179" w:type="dxa"/>
        </w:tcPr>
        <w:p w:rsidR="00E004D1" w:rsidRDefault="008D53CA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28/09/2014</w:t>
          </w:r>
        </w:p>
      </w:tc>
    </w:tr>
  </w:tbl>
  <w:p w:rsidR="00E004D1" w:rsidRDefault="00E004D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9.05pt;height:27.85pt" o:bullet="t">
        <v:imagedata r:id="rId1" o:title="clip_image001"/>
      </v:shape>
    </w:pict>
  </w:numPicBullet>
  <w:numPicBullet w:numPicBulletId="1">
    <w:pict>
      <v:shape id="_x0000_i1045" type="#_x0000_t75" style="width:30.85pt;height:29.65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38A42711"/>
    <w:multiLevelType w:val="hybridMultilevel"/>
    <w:tmpl w:val="F6AA8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07C7E"/>
    <w:multiLevelType w:val="hybridMultilevel"/>
    <w:tmpl w:val="658E8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C08E2"/>
    <w:multiLevelType w:val="hybridMultilevel"/>
    <w:tmpl w:val="E8A49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A48D7"/>
    <w:multiLevelType w:val="hybridMultilevel"/>
    <w:tmpl w:val="42506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B13CB"/>
    <w:multiLevelType w:val="multilevel"/>
    <w:tmpl w:val="31BA2D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6"/>
  </w:num>
  <w:num w:numId="26">
    <w:abstractNumId w:val="5"/>
  </w:num>
  <w:num w:numId="27">
    <w:abstractNumId w:val="9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010"/>
    <w:rsid w:val="000E687D"/>
    <w:rsid w:val="001174F5"/>
    <w:rsid w:val="002410E7"/>
    <w:rsid w:val="002D7260"/>
    <w:rsid w:val="00374E37"/>
    <w:rsid w:val="003C59FF"/>
    <w:rsid w:val="004903CD"/>
    <w:rsid w:val="00564AC5"/>
    <w:rsid w:val="006C7794"/>
    <w:rsid w:val="00704839"/>
    <w:rsid w:val="00737F8A"/>
    <w:rsid w:val="007D031B"/>
    <w:rsid w:val="00881845"/>
    <w:rsid w:val="008D34EF"/>
    <w:rsid w:val="008D53CA"/>
    <w:rsid w:val="009C3E48"/>
    <w:rsid w:val="00A2112D"/>
    <w:rsid w:val="00A24846"/>
    <w:rsid w:val="00A4322B"/>
    <w:rsid w:val="00A54222"/>
    <w:rsid w:val="00AA5010"/>
    <w:rsid w:val="00B14E5E"/>
    <w:rsid w:val="00B36ED5"/>
    <w:rsid w:val="00BB37F0"/>
    <w:rsid w:val="00D27B30"/>
    <w:rsid w:val="00D823BC"/>
    <w:rsid w:val="00D93367"/>
    <w:rsid w:val="00D96256"/>
    <w:rsid w:val="00DB7738"/>
    <w:rsid w:val="00DC30C9"/>
    <w:rsid w:val="00E004D1"/>
    <w:rsid w:val="00E60AAE"/>
    <w:rsid w:val="00EF7075"/>
    <w:rsid w:val="00F06C08"/>
    <w:rsid w:val="00F260FF"/>
    <w:rsid w:val="00F3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45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8184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81845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81845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8184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8184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8184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8184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8184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8184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818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8184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8184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81845"/>
    <w:pPr>
      <w:ind w:left="900" w:hanging="900"/>
    </w:pPr>
  </w:style>
  <w:style w:type="paragraph" w:styleId="Sumrio1">
    <w:name w:val="toc 1"/>
    <w:basedOn w:val="Normal"/>
    <w:next w:val="Normal"/>
    <w:semiHidden/>
    <w:rsid w:val="008818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818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818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818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818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81845"/>
  </w:style>
  <w:style w:type="paragraph" w:styleId="Textodebalo">
    <w:name w:val="Balloon Text"/>
    <w:basedOn w:val="Normal"/>
    <w:link w:val="TextodebaloChar"/>
    <w:uiPriority w:val="99"/>
    <w:semiHidden/>
    <w:unhideWhenUsed/>
    <w:rsid w:val="00A2484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8184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81845"/>
    <w:pPr>
      <w:keepLines/>
      <w:spacing w:after="120"/>
    </w:pPr>
  </w:style>
  <w:style w:type="paragraph" w:styleId="Corpodetexto">
    <w:name w:val="Body Text"/>
    <w:basedOn w:val="Normal"/>
    <w:semiHidden/>
    <w:rsid w:val="0088184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81845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81845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semiHidden/>
    <w:rsid w:val="0088184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818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8184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8184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81845"/>
    <w:pPr>
      <w:ind w:left="600"/>
    </w:pPr>
  </w:style>
  <w:style w:type="paragraph" w:styleId="Sumrio5">
    <w:name w:val="toc 5"/>
    <w:basedOn w:val="Normal"/>
    <w:next w:val="Normal"/>
    <w:semiHidden/>
    <w:rsid w:val="00881845"/>
    <w:pPr>
      <w:ind w:left="800"/>
    </w:pPr>
  </w:style>
  <w:style w:type="paragraph" w:styleId="Sumrio6">
    <w:name w:val="toc 6"/>
    <w:basedOn w:val="Normal"/>
    <w:next w:val="Normal"/>
    <w:semiHidden/>
    <w:rsid w:val="00881845"/>
    <w:pPr>
      <w:ind w:left="1000"/>
    </w:pPr>
  </w:style>
  <w:style w:type="paragraph" w:styleId="Sumrio7">
    <w:name w:val="toc 7"/>
    <w:basedOn w:val="Normal"/>
    <w:next w:val="Normal"/>
    <w:semiHidden/>
    <w:rsid w:val="00881845"/>
    <w:pPr>
      <w:ind w:left="1200"/>
    </w:pPr>
  </w:style>
  <w:style w:type="paragraph" w:styleId="Sumrio8">
    <w:name w:val="toc 8"/>
    <w:basedOn w:val="Normal"/>
    <w:next w:val="Normal"/>
    <w:semiHidden/>
    <w:rsid w:val="00881845"/>
    <w:pPr>
      <w:ind w:left="1400"/>
    </w:pPr>
  </w:style>
  <w:style w:type="paragraph" w:styleId="Sumrio9">
    <w:name w:val="toc 9"/>
    <w:basedOn w:val="Normal"/>
    <w:next w:val="Normal"/>
    <w:semiHidden/>
    <w:rsid w:val="00881845"/>
    <w:pPr>
      <w:ind w:left="1600"/>
    </w:pPr>
  </w:style>
  <w:style w:type="paragraph" w:customStyle="1" w:styleId="MainTitle">
    <w:name w:val="Main Title"/>
    <w:basedOn w:val="Normal"/>
    <w:rsid w:val="0088184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81845"/>
    <w:rPr>
      <w:i/>
      <w:color w:val="0000FF"/>
    </w:rPr>
  </w:style>
  <w:style w:type="paragraph" w:styleId="Recuodecorpodetexto">
    <w:name w:val="Body Text Indent"/>
    <w:basedOn w:val="Normal"/>
    <w:semiHidden/>
    <w:rsid w:val="0088184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8184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81845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8184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sid w:val="00881845"/>
    <w:rPr>
      <w:color w:val="0000FF"/>
      <w:u w:val="single"/>
    </w:rPr>
  </w:style>
  <w:style w:type="paragraph" w:customStyle="1" w:styleId="infoblue0">
    <w:name w:val="infoblue"/>
    <w:basedOn w:val="Normal"/>
    <w:rsid w:val="0088184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81845"/>
    <w:rPr>
      <w:i/>
      <w:iCs/>
      <w:color w:val="0000FF"/>
      <w:sz w:val="18"/>
    </w:rPr>
  </w:style>
  <w:style w:type="character" w:customStyle="1" w:styleId="InfoBlueChar">
    <w:name w:val="InfoBlue Char"/>
    <w:rsid w:val="00881845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81845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81845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customStyle="1" w:styleId="TextodebaloChar">
    <w:name w:val="Texto de balão Char"/>
    <w:link w:val="Textodebalo"/>
    <w:uiPriority w:val="99"/>
    <w:semiHidden/>
    <w:rsid w:val="00A24846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410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ior\Desktop\Faculdade\6&#170;%20Per&#237;odo\Projeto%20de%20Software%20I\Educa\requisitos\nE_Requisitos_Suplementa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nE_Requisitos_Suplementares.dot</Template>
  <TotalTime>183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Junior</dc:creator>
  <cp:lastModifiedBy>Junior</cp:lastModifiedBy>
  <cp:revision>3</cp:revision>
  <cp:lastPrinted>2001-03-15T17:26:00Z</cp:lastPrinted>
  <dcterms:created xsi:type="dcterms:W3CDTF">2014-09-28T17:31:00Z</dcterms:created>
  <dcterms:modified xsi:type="dcterms:W3CDTF">2014-09-29T03:40:00Z</dcterms:modified>
</cp:coreProperties>
</file>