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03DE3">
      <w:pPr>
        <w:pStyle w:val="Ttulo"/>
        <w:rPr>
          <w:lang w:val="pt-BR"/>
        </w:rPr>
      </w:pPr>
      <w:r w:rsidRPr="00603DE3">
        <w:rPr>
          <w:sz w:val="36"/>
          <w:szCs w:val="36"/>
          <w:lang w:val="pt-BR"/>
        </w:rPr>
        <w:t>n-Educa</w:t>
      </w:r>
      <w:r w:rsidR="00285ED7" w:rsidRPr="00603DE3">
        <w:rPr>
          <w:sz w:val="36"/>
          <w:szCs w:val="36"/>
          <w:lang w:val="pt-BR"/>
        </w:rPr>
        <w:br/>
      </w:r>
      <w:r w:rsidR="00285ED7">
        <w:rPr>
          <w:lang w:val="pt-BR"/>
        </w:rPr>
        <w:t xml:space="preserve">Caso de Uso: </w:t>
      </w:r>
      <w:r w:rsidR="00B30090">
        <w:rPr>
          <w:lang w:val="pt-BR"/>
        </w:rPr>
        <w:t>Cadastrar</w:t>
      </w:r>
      <w:r w:rsidR="00B34630">
        <w:rPr>
          <w:lang w:val="pt-BR"/>
        </w:rPr>
        <w:t xml:space="preserve"> Funcionário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Default="00B34630">
      <w:pPr>
        <w:pStyle w:val="Corpodetexto"/>
        <w:rPr>
          <w:lang w:val="pt-BR"/>
        </w:rPr>
      </w:pPr>
      <w:r>
        <w:rPr>
          <w:lang w:val="pt-BR"/>
        </w:rPr>
        <w:t xml:space="preserve">Usuário do Sistema irá se </w:t>
      </w:r>
      <w:proofErr w:type="spellStart"/>
      <w:r>
        <w:rPr>
          <w:lang w:val="pt-BR"/>
        </w:rPr>
        <w:t>logar</w:t>
      </w:r>
      <w:proofErr w:type="spellEnd"/>
      <w:r w:rsidR="004D5A2C">
        <w:rPr>
          <w:lang w:val="pt-BR"/>
        </w:rPr>
        <w:t>,</w:t>
      </w:r>
      <w:r>
        <w:rPr>
          <w:lang w:val="pt-BR"/>
        </w:rPr>
        <w:t xml:space="preserve"> </w:t>
      </w:r>
      <w:r w:rsidR="00102386">
        <w:rPr>
          <w:lang w:val="pt-BR"/>
        </w:rPr>
        <w:t xml:space="preserve">e acessar a seção Funcionários e “Adicionar </w:t>
      </w:r>
      <w:r w:rsidR="004D5A2C">
        <w:rPr>
          <w:lang w:val="pt-BR"/>
        </w:rPr>
        <w:t xml:space="preserve">Novo Funcionário”, </w:t>
      </w:r>
      <w:proofErr w:type="gramStart"/>
      <w:r w:rsidR="004D5A2C">
        <w:rPr>
          <w:lang w:val="pt-BR"/>
        </w:rPr>
        <w:t>preencherá</w:t>
      </w:r>
      <w:proofErr w:type="gramEnd"/>
      <w:r w:rsidR="004D5A2C">
        <w:rPr>
          <w:lang w:val="pt-BR"/>
        </w:rPr>
        <w:t xml:space="preserve"> </w:t>
      </w:r>
      <w:r w:rsidR="00102386">
        <w:rPr>
          <w:lang w:val="pt-BR"/>
        </w:rPr>
        <w:t xml:space="preserve">os dados do novo funcionário </w:t>
      </w:r>
      <w:r w:rsidR="007C609B">
        <w:rPr>
          <w:lang w:val="pt-BR"/>
        </w:rPr>
        <w:t>e o cadastrará salvando os dados inseridos.</w:t>
      </w:r>
    </w:p>
    <w:p w:rsidR="004D5A2C" w:rsidRPr="003C6BB0" w:rsidRDefault="004D5A2C" w:rsidP="004D5A2C">
      <w:pPr>
        <w:pStyle w:val="Corpodetexto"/>
        <w:ind w:left="0"/>
        <w:rPr>
          <w:lang w:val="pt-BR"/>
        </w:rPr>
      </w:pPr>
    </w:p>
    <w:p w:rsidR="00285ED7" w:rsidRPr="00B406D5" w:rsidRDefault="00285ED7">
      <w:pPr>
        <w:pStyle w:val="Ttulo1"/>
        <w:rPr>
          <w:lang w:val="pt-BR"/>
        </w:rPr>
      </w:pPr>
      <w:r w:rsidRPr="00B406D5">
        <w:rPr>
          <w:lang w:val="pt-BR"/>
        </w:rPr>
        <w:t>Descrição dos Atores</w:t>
      </w:r>
    </w:p>
    <w:p w:rsidR="004D5A2C" w:rsidRDefault="004D5A2C" w:rsidP="00B4375E">
      <w:pPr>
        <w:pStyle w:val="Ttulo2"/>
        <w:rPr>
          <w:rFonts w:ascii="Times New Roman" w:hAnsi="Times New Roman"/>
          <w:b w:val="0"/>
          <w:szCs w:val="24"/>
          <w:lang w:val="pt-BR"/>
        </w:rPr>
      </w:pPr>
      <w:r>
        <w:rPr>
          <w:lang w:val="pt-BR"/>
        </w:rPr>
        <w:t>Diretor</w:t>
      </w:r>
    </w:p>
    <w:p w:rsidR="00B4375E" w:rsidRPr="00B4375E" w:rsidRDefault="00B4375E" w:rsidP="00B4375E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DB2BDB">
      <w:pPr>
        <w:pStyle w:val="Corpodetexto"/>
        <w:rPr>
          <w:lang w:val="pt-BR"/>
        </w:rPr>
      </w:pPr>
      <w:r>
        <w:rPr>
          <w:lang w:val="pt-BR"/>
        </w:rPr>
        <w:t>O Ator deve está na seção “Funcionários”</w:t>
      </w:r>
      <w:r w:rsidR="00B406D5">
        <w:rPr>
          <w:lang w:val="pt-BR"/>
        </w:rPr>
        <w:t>.</w:t>
      </w:r>
    </w:p>
    <w:p w:rsidR="004D5A2C" w:rsidRDefault="004D5A2C" w:rsidP="004D5A2C">
      <w:pPr>
        <w:pStyle w:val="Corpodetexto"/>
        <w:ind w:left="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começa quando o Ator escolhe o botão “Adicionar Novo Funcionário”</w:t>
      </w:r>
    </w:p>
    <w:p w:rsidR="00DB2BDB" w:rsidRP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</w:t>
      </w:r>
      <w:r w:rsidRPr="00333D8D">
        <w:rPr>
          <w:lang w:val="pt-BR"/>
        </w:rPr>
        <w:t xml:space="preserve"> irá informar o</w:t>
      </w:r>
      <w:r>
        <w:rPr>
          <w:lang w:val="pt-BR"/>
        </w:rPr>
        <w:t xml:space="preserve">s dados necessários para cadastrar o novo Funcionário no </w:t>
      </w:r>
      <w:r w:rsidRPr="00333D8D">
        <w:rPr>
          <w:lang w:val="pt-BR"/>
        </w:rPr>
        <w:t>Sistema e pressionar</w:t>
      </w:r>
      <w:r>
        <w:rPr>
          <w:lang w:val="pt-BR"/>
        </w:rPr>
        <w:t xml:space="preserve"> o botão</w:t>
      </w:r>
      <w:r w:rsidRPr="00333D8D">
        <w:rPr>
          <w:lang w:val="pt-BR"/>
        </w:rPr>
        <w:t xml:space="preserve"> “Salvar”.</w:t>
      </w:r>
    </w:p>
    <w:p w:rsidR="004D5A2C" w:rsidRPr="00333D8D" w:rsidRDefault="00DB2BDB" w:rsidP="004D5A2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 receberá mensagem de confirmação</w:t>
      </w:r>
      <w:r w:rsidR="004D5A2C" w:rsidRPr="00333D8D">
        <w:rPr>
          <w:lang w:val="pt-BR"/>
        </w:rPr>
        <w:t>.</w:t>
      </w:r>
    </w:p>
    <w:p w:rsid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D5A2C" w:rsidRPr="003C6BB0" w:rsidRDefault="004D5A2C" w:rsidP="004D5A2C">
      <w:pPr>
        <w:pStyle w:val="Corpodetexto"/>
        <w:ind w:left="0"/>
        <w:rPr>
          <w:lang w:val="pt-BR"/>
        </w:rPr>
      </w:pPr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Cenários Principais</w:t>
      </w:r>
    </w:p>
    <w:p w:rsidR="00825A0B" w:rsidRDefault="00825A0B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1</w:t>
      </w:r>
      <w:proofErr w:type="gramEnd"/>
    </w:p>
    <w:p w:rsidR="00825A0B" w:rsidRPr="00D119C5" w:rsidRDefault="00825A0B" w:rsidP="00825A0B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4D5A2C" w:rsidRPr="00DB2BDB" w:rsidRDefault="004D5A2C" w:rsidP="004D5A2C">
      <w:pPr>
        <w:pStyle w:val="Corpodetexto"/>
        <w:ind w:left="0"/>
        <w:rPr>
          <w:lang w:val="pt-BR"/>
        </w:rPr>
      </w:pPr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25A0B" w:rsidRDefault="001E6DA9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Novo Funcionário</w:t>
      </w:r>
      <w:bookmarkStart w:id="0" w:name="_GoBack"/>
      <w:bookmarkEnd w:id="0"/>
    </w:p>
    <w:p w:rsidR="00825A0B" w:rsidRPr="00D119C5" w:rsidRDefault="00825A0B" w:rsidP="004D5A2C">
      <w:pPr>
        <w:ind w:left="70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Ao final da execução do caso de uso, o cadastro do próximo Funcionário</w:t>
      </w:r>
      <w:r w:rsidR="004D5A2C">
        <w:rPr>
          <w:sz w:val="20"/>
          <w:szCs w:val="20"/>
          <w:lang w:val="pt-BR"/>
        </w:rPr>
        <w:t xml:space="preserve"> poderá ser a qualquer momento</w:t>
      </w:r>
      <w:r>
        <w:rPr>
          <w:sz w:val="20"/>
          <w:szCs w:val="20"/>
          <w:lang w:val="pt-BR"/>
        </w:rPr>
        <w:t>.</w:t>
      </w:r>
    </w:p>
    <w:p w:rsidR="00B9279E" w:rsidRDefault="00B9279E">
      <w:pPr>
        <w:rPr>
          <w:lang w:val="pt-BR"/>
        </w:rPr>
      </w:pPr>
    </w:p>
    <w:sectPr w:rsidR="00B9279E" w:rsidSect="00655AB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623" w:rsidRDefault="00D15623">
      <w:r>
        <w:separator/>
      </w:r>
    </w:p>
  </w:endnote>
  <w:endnote w:type="continuationSeparator" w:id="0">
    <w:p w:rsidR="00D15623" w:rsidRDefault="00D1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1168A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168A5">
            <w:rPr>
              <w:rStyle w:val="Nmerodepgina"/>
              <w:sz w:val="20"/>
            </w:rPr>
            <w:fldChar w:fldCharType="separate"/>
          </w:r>
          <w:r w:rsidR="001E6DA9">
            <w:rPr>
              <w:rStyle w:val="Nmerodepgina"/>
              <w:noProof/>
              <w:sz w:val="20"/>
            </w:rPr>
            <w:t>1</w:t>
          </w:r>
          <w:r w:rsidR="001168A5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1168A5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1168A5">
            <w:rPr>
              <w:rStyle w:val="Nmerodepgina"/>
              <w:sz w:val="20"/>
              <w:szCs w:val="20"/>
            </w:rPr>
            <w:fldChar w:fldCharType="separate"/>
          </w:r>
          <w:r w:rsidR="001E6DA9">
            <w:rPr>
              <w:rStyle w:val="Nmerodepgina"/>
              <w:noProof/>
              <w:sz w:val="20"/>
              <w:szCs w:val="20"/>
            </w:rPr>
            <w:t>1</w:t>
          </w:r>
          <w:r w:rsidR="001168A5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623" w:rsidRDefault="00D15623">
      <w:r>
        <w:separator/>
      </w:r>
    </w:p>
  </w:footnote>
  <w:footnote w:type="continuationSeparator" w:id="0">
    <w:p w:rsidR="00D15623" w:rsidRDefault="00D156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</w:rPr>
            <w:t>n-</w:t>
          </w:r>
          <w:proofErr w:type="spellStart"/>
          <w:r>
            <w:rPr>
              <w:sz w:val="20"/>
            </w:rPr>
            <w:t>Educa</w:t>
          </w:r>
          <w:proofErr w:type="spellEnd"/>
        </w:p>
      </w:tc>
      <w:tc>
        <w:tcPr>
          <w:tcW w:w="2369" w:type="dxa"/>
        </w:tcPr>
        <w:p w:rsidR="00285ED7" w:rsidRDefault="00603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34630">
            <w:rPr>
              <w:sz w:val="20"/>
              <w:lang w:val="pt-BR"/>
            </w:rPr>
            <w:t>Cadastro de Funcionário</w:t>
          </w:r>
        </w:p>
      </w:tc>
      <w:tc>
        <w:tcPr>
          <w:tcW w:w="236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15/09/2014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68CBB4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0C754B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7D83BE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9BC5A26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C1653"/>
    <w:rsid w:val="000D2717"/>
    <w:rsid w:val="00102386"/>
    <w:rsid w:val="001168A5"/>
    <w:rsid w:val="001E6DA9"/>
    <w:rsid w:val="00285ED7"/>
    <w:rsid w:val="002D2185"/>
    <w:rsid w:val="003C6BB0"/>
    <w:rsid w:val="00453CD4"/>
    <w:rsid w:val="004D5A2C"/>
    <w:rsid w:val="00516559"/>
    <w:rsid w:val="00603DE3"/>
    <w:rsid w:val="006303A9"/>
    <w:rsid w:val="00650C30"/>
    <w:rsid w:val="00655ABC"/>
    <w:rsid w:val="00691CC0"/>
    <w:rsid w:val="007C609B"/>
    <w:rsid w:val="007F7F38"/>
    <w:rsid w:val="00825A0B"/>
    <w:rsid w:val="00B30090"/>
    <w:rsid w:val="00B34630"/>
    <w:rsid w:val="00B406D5"/>
    <w:rsid w:val="00B4375E"/>
    <w:rsid w:val="00B9279E"/>
    <w:rsid w:val="00D15623"/>
    <w:rsid w:val="00D50E7D"/>
    <w:rsid w:val="00DB2BDB"/>
    <w:rsid w:val="00F1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C"/>
    <w:rPr>
      <w:sz w:val="24"/>
      <w:szCs w:val="24"/>
    </w:rPr>
  </w:style>
  <w:style w:type="paragraph" w:styleId="Ttulo1">
    <w:name w:val="heading 1"/>
    <w:basedOn w:val="Normal"/>
    <w:next w:val="Normal"/>
    <w:qFormat/>
    <w:rsid w:val="00655ABC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655A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655A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655AB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55AB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5ABC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55AB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55AB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55AB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55A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55AB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55ABC"/>
  </w:style>
  <w:style w:type="paragraph" w:styleId="Corpodetexto">
    <w:name w:val="Body Text"/>
    <w:basedOn w:val="Normal"/>
    <w:semiHidden/>
    <w:rsid w:val="00655A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655A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655ABC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65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16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Gabriel D'Emery</cp:lastModifiedBy>
  <cp:revision>9</cp:revision>
  <cp:lastPrinted>2014-08-18T21:56:00Z</cp:lastPrinted>
  <dcterms:created xsi:type="dcterms:W3CDTF">2014-09-15T19:39:00Z</dcterms:created>
  <dcterms:modified xsi:type="dcterms:W3CDTF">2014-09-21T19:04:00Z</dcterms:modified>
</cp:coreProperties>
</file>